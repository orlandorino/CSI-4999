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96" w:type="dxa"/>
        <w:tblLayout w:type="fixed"/>
        <w:tblCellMar>
          <w:left w:w="70" w:type="dxa"/>
          <w:right w:w="70" w:type="dxa"/>
        </w:tblCellMar>
        <w:tblLook w:val="0000" w:firstRow="0" w:lastRow="0" w:firstColumn="0" w:lastColumn="0" w:noHBand="0" w:noVBand="0"/>
      </w:tblPr>
      <w:tblGrid>
        <w:gridCol w:w="2126"/>
        <w:gridCol w:w="6095"/>
      </w:tblGrid>
      <w:tr w:rsidR="00166752" w:rsidRPr="00DF4CFC" w14:paraId="48D15905" w14:textId="77777777">
        <w:tc>
          <w:tcPr>
            <w:tcW w:w="2126" w:type="dxa"/>
            <w:tcBorders>
              <w:top w:val="single" w:sz="8" w:space="0" w:color="auto"/>
            </w:tcBorders>
          </w:tcPr>
          <w:p w14:paraId="1C9AC6B2" w14:textId="77777777" w:rsidR="00166752" w:rsidRPr="00DF4CFC" w:rsidRDefault="00BF4BC0" w:rsidP="00DC4466">
            <w:pPr>
              <w:spacing w:before="120" w:after="0"/>
            </w:pPr>
            <w:r w:rsidRPr="00DF4CFC">
              <w:t>Main Project</w:t>
            </w:r>
            <w:r w:rsidR="00166752" w:rsidRPr="00DF4CFC">
              <w:t>:</w:t>
            </w:r>
          </w:p>
        </w:tc>
        <w:tc>
          <w:tcPr>
            <w:tcW w:w="6095" w:type="dxa"/>
            <w:tcBorders>
              <w:top w:val="single" w:sz="8" w:space="0" w:color="auto"/>
            </w:tcBorders>
          </w:tcPr>
          <w:p w14:paraId="78C56C1C" w14:textId="5B6E2579" w:rsidR="00166752" w:rsidRPr="00DF4CFC" w:rsidRDefault="00320634" w:rsidP="00DC4466">
            <w:pPr>
              <w:spacing w:before="120" w:after="0"/>
            </w:pPr>
            <w:proofErr w:type="spellStart"/>
            <w:r>
              <w:t>Keyos</w:t>
            </w:r>
            <w:proofErr w:type="spellEnd"/>
          </w:p>
        </w:tc>
      </w:tr>
      <w:tr w:rsidR="00166752" w:rsidRPr="00DF4CFC" w14:paraId="0A36ED79" w14:textId="77777777">
        <w:tc>
          <w:tcPr>
            <w:tcW w:w="2126" w:type="dxa"/>
          </w:tcPr>
          <w:p w14:paraId="2250EF8F" w14:textId="77777777" w:rsidR="00166752" w:rsidRPr="00DF4CFC" w:rsidRDefault="00BF4BC0" w:rsidP="00DC4466">
            <w:r w:rsidRPr="00DF4CFC">
              <w:t>Proje</w:t>
            </w:r>
            <w:r w:rsidR="00976DB3" w:rsidRPr="00DF4CFC">
              <w:t>c</w:t>
            </w:r>
            <w:r w:rsidRPr="00DF4CFC">
              <w:t>t V</w:t>
            </w:r>
            <w:r w:rsidR="00166752" w:rsidRPr="00DF4CFC">
              <w:t>ersion:</w:t>
            </w:r>
          </w:p>
        </w:tc>
        <w:tc>
          <w:tcPr>
            <w:tcW w:w="6095" w:type="dxa"/>
          </w:tcPr>
          <w:p w14:paraId="1602F327" w14:textId="592924E9" w:rsidR="00166752" w:rsidRPr="00DF4CFC" w:rsidRDefault="00320634" w:rsidP="00DC4466">
            <w:r>
              <w:t>1.0</w:t>
            </w:r>
          </w:p>
        </w:tc>
      </w:tr>
      <w:tr w:rsidR="00166752" w:rsidRPr="00DF4CFC" w14:paraId="5487697D" w14:textId="77777777">
        <w:tc>
          <w:tcPr>
            <w:tcW w:w="2126" w:type="dxa"/>
          </w:tcPr>
          <w:p w14:paraId="7840E750" w14:textId="77777777" w:rsidR="00166752" w:rsidRPr="00DF4CFC" w:rsidRDefault="00166752" w:rsidP="00DC4466">
            <w:pPr>
              <w:spacing w:after="0"/>
            </w:pPr>
            <w:r w:rsidRPr="00DF4CFC">
              <w:t>Aut</w:t>
            </w:r>
            <w:r w:rsidR="00BF4BC0" w:rsidRPr="00DF4CFC">
              <w:t>h</w:t>
            </w:r>
            <w:r w:rsidRPr="00DF4CFC">
              <w:t>or:</w:t>
            </w:r>
          </w:p>
        </w:tc>
        <w:tc>
          <w:tcPr>
            <w:tcW w:w="6095" w:type="dxa"/>
          </w:tcPr>
          <w:p w14:paraId="6CF6D648" w14:textId="1525DF6E" w:rsidR="00166752" w:rsidRPr="00DF4CFC" w:rsidRDefault="00C1467C" w:rsidP="00DC4466">
            <w:pPr>
              <w:spacing w:after="0"/>
            </w:pPr>
            <w:r>
              <w:t>&lt;</w:t>
            </w:r>
            <w:r w:rsidR="00320634">
              <w:t>Orlando Marino, Jace Lecomte</w:t>
            </w:r>
            <w:r>
              <w:t>&gt;</w:t>
            </w:r>
          </w:p>
        </w:tc>
      </w:tr>
      <w:tr w:rsidR="00166752" w:rsidRPr="00DF4CFC" w14:paraId="32A41BC0" w14:textId="77777777">
        <w:tc>
          <w:tcPr>
            <w:tcW w:w="2126" w:type="dxa"/>
          </w:tcPr>
          <w:p w14:paraId="69E6B873" w14:textId="77777777" w:rsidR="00166752" w:rsidRPr="00DF4CFC" w:rsidRDefault="00166752" w:rsidP="00DC4466">
            <w:r w:rsidRPr="00DF4CFC">
              <w:t>Referen</w:t>
            </w:r>
            <w:r w:rsidR="00BF4BC0" w:rsidRPr="00DF4CFC">
              <w:t xml:space="preserve">ced </w:t>
            </w:r>
            <w:r w:rsidRPr="00DF4CFC">
              <w:t xml:space="preserve"> </w:t>
            </w:r>
            <w:r w:rsidR="00976DB3" w:rsidRPr="00DF4CFC">
              <w:t>Documents</w:t>
            </w:r>
            <w:r w:rsidRPr="00DF4CFC">
              <w:t>:</w:t>
            </w:r>
          </w:p>
        </w:tc>
        <w:tc>
          <w:tcPr>
            <w:tcW w:w="6095" w:type="dxa"/>
          </w:tcPr>
          <w:p w14:paraId="533EFE06" w14:textId="77777777" w:rsidR="00166752" w:rsidRPr="00DF4CFC" w:rsidRDefault="00F429BB" w:rsidP="00DC4466">
            <w:r>
              <w:t>&lt;l</w:t>
            </w:r>
            <w:r w:rsidR="00166752" w:rsidRPr="00DF4CFC">
              <w:t>ist</w:t>
            </w:r>
            <w:r w:rsidR="00BF4BC0" w:rsidRPr="00DF4CFC">
              <w:t xml:space="preserve"> of all</w:t>
            </w:r>
            <w:r w:rsidR="00166752" w:rsidRPr="00DF4CFC">
              <w:t xml:space="preserve"> </w:t>
            </w:r>
            <w:r>
              <w:t>other valid documentation</w:t>
            </w:r>
            <w:r w:rsidR="00BF4BC0" w:rsidRPr="00DF4CFC">
              <w:t>, each with tit</w:t>
            </w:r>
            <w:r w:rsidR="00090C99" w:rsidRPr="00DF4CFC">
              <w:t>l</w:t>
            </w:r>
            <w:r w:rsidR="00BF4BC0" w:rsidRPr="00DF4CFC">
              <w:t>e, topic and version</w:t>
            </w:r>
            <w:r w:rsidR="00166752" w:rsidRPr="00DF4CFC">
              <w:t>&gt;</w:t>
            </w:r>
          </w:p>
        </w:tc>
      </w:tr>
      <w:tr w:rsidR="00166752" w:rsidRPr="00DF4CFC" w14:paraId="66A71C7F" w14:textId="77777777">
        <w:tc>
          <w:tcPr>
            <w:tcW w:w="2126" w:type="dxa"/>
            <w:tcBorders>
              <w:bottom w:val="single" w:sz="8" w:space="0" w:color="auto"/>
            </w:tcBorders>
          </w:tcPr>
          <w:p w14:paraId="5CC959FB" w14:textId="77777777" w:rsidR="00166752" w:rsidRPr="00DF4CFC" w:rsidRDefault="00976DB3" w:rsidP="00DC4466">
            <w:r w:rsidRPr="00DF4CFC">
              <w:t>Distribution List</w:t>
            </w:r>
            <w:r w:rsidR="00166752" w:rsidRPr="00DF4CFC">
              <w:t>:</w:t>
            </w:r>
          </w:p>
        </w:tc>
        <w:tc>
          <w:tcPr>
            <w:tcW w:w="6095" w:type="dxa"/>
            <w:tcBorders>
              <w:bottom w:val="single" w:sz="8" w:space="0" w:color="auto"/>
            </w:tcBorders>
          </w:tcPr>
          <w:p w14:paraId="338DEC18" w14:textId="668C79CD" w:rsidR="00166752" w:rsidRPr="00DF4CFC" w:rsidRDefault="00976DB3" w:rsidP="00DC4466">
            <w:r w:rsidRPr="00DF4CFC">
              <w:t>&lt;</w:t>
            </w:r>
            <w:r w:rsidR="00320634">
              <w:t xml:space="preserve">Jace Lecomte, </w:t>
            </w:r>
            <w:proofErr w:type="spellStart"/>
            <w:r w:rsidR="00320634">
              <w:t>Youif</w:t>
            </w:r>
            <w:proofErr w:type="spellEnd"/>
            <w:r w:rsidR="00320634">
              <w:t xml:space="preserve"> Kashat, John Hakim, Noel </w:t>
            </w:r>
            <w:proofErr w:type="spellStart"/>
            <w:r w:rsidR="00320634">
              <w:t>Johny</w:t>
            </w:r>
            <w:proofErr w:type="spellEnd"/>
            <w:r w:rsidRPr="00DF4CFC">
              <w:t>&gt;</w:t>
            </w:r>
          </w:p>
        </w:tc>
      </w:tr>
    </w:tbl>
    <w:p w14:paraId="33FD34CA" w14:textId="77777777" w:rsidR="00AA47B8" w:rsidRPr="00DF4CFC" w:rsidRDefault="00AA47B8" w:rsidP="008D62A8"/>
    <w:p w14:paraId="13DEFE81" w14:textId="77777777" w:rsidR="00166752" w:rsidRPr="00DF4CFC" w:rsidRDefault="00166752" w:rsidP="00BF4BC0">
      <w:pPr>
        <w:tabs>
          <w:tab w:val="left" w:pos="540"/>
        </w:tabs>
        <w:rPr>
          <w:rFonts w:cs="Arial"/>
        </w:rPr>
      </w:pPr>
      <w:r w:rsidRPr="00DF4CFC">
        <w:rPr>
          <w:rFonts w:cs="Arial"/>
        </w:rPr>
        <w:tab/>
      </w:r>
      <w:r w:rsidRPr="00DF4CFC">
        <w:rPr>
          <w:rFonts w:cs="Arial"/>
          <w:b/>
        </w:rPr>
        <w:t>Status</w:t>
      </w:r>
      <w:r w:rsidR="00976DB3" w:rsidRPr="00DF4CFC">
        <w:rPr>
          <w:rFonts w:cs="Arial"/>
        </w:rPr>
        <w:t xml:space="preserve"> (being processe</w:t>
      </w:r>
      <w:r w:rsidR="00F429BB">
        <w:rPr>
          <w:rFonts w:cs="Arial"/>
        </w:rPr>
        <w:t>d</w:t>
      </w:r>
      <w:r w:rsidRPr="00DF4CFC">
        <w:rPr>
          <w:rFonts w:cs="Arial"/>
        </w:rPr>
        <w:t xml:space="preserve"> / </w:t>
      </w:r>
      <w:r w:rsidR="00BF4BC0" w:rsidRPr="00DF4CFC">
        <w:rPr>
          <w:rFonts w:cs="Arial"/>
        </w:rPr>
        <w:t>released</w:t>
      </w:r>
      <w:r w:rsidRPr="00DF4CFC">
        <w:rPr>
          <w:rFonts w:cs="Arial"/>
        </w:rPr>
        <w:t>):</w:t>
      </w:r>
      <w:r w:rsidRPr="00DF4CFC">
        <w:rPr>
          <w:rFonts w:cs="Arial"/>
        </w:rPr>
        <w:tab/>
      </w:r>
      <w:r w:rsidRPr="00DF4CFC">
        <w:rPr>
          <w:rFonts w:cs="Arial"/>
        </w:rPr>
        <w:tab/>
      </w:r>
      <w:r w:rsidR="00976DB3" w:rsidRPr="00DF4CFC">
        <w:rPr>
          <w:rFonts w:cs="Arial"/>
        </w:rPr>
        <w:t>being processed</w:t>
      </w:r>
    </w:p>
    <w:p w14:paraId="6CD65B86" w14:textId="77777777" w:rsidR="001415C9" w:rsidRPr="00DF4CFC" w:rsidRDefault="001415C9" w:rsidP="00166752">
      <w:pPr>
        <w:tabs>
          <w:tab w:val="left" w:pos="540"/>
        </w:tabs>
        <w:rPr>
          <w:rFonts w:cs="Arial"/>
        </w:rPr>
      </w:pPr>
    </w:p>
    <w:p w14:paraId="76821A83" w14:textId="77777777" w:rsidR="00416185" w:rsidRPr="00DF4CFC" w:rsidRDefault="00416185" w:rsidP="00166752">
      <w:pPr>
        <w:tabs>
          <w:tab w:val="left" w:pos="540"/>
        </w:tabs>
        <w:rPr>
          <w:rFonts w:cs="Arial"/>
        </w:rPr>
      </w:pPr>
    </w:p>
    <w:p w14:paraId="78401716" w14:textId="77777777" w:rsidR="00416185" w:rsidRPr="00DF4CFC" w:rsidRDefault="00416185" w:rsidP="00166752">
      <w:pPr>
        <w:tabs>
          <w:tab w:val="left" w:pos="540"/>
        </w:tabs>
        <w:rPr>
          <w:rFonts w:cs="Arial"/>
        </w:rPr>
      </w:pPr>
    </w:p>
    <w:p w14:paraId="4DC29ECD" w14:textId="77777777" w:rsidR="00416185" w:rsidRPr="00DF4CFC" w:rsidRDefault="00416185" w:rsidP="00166752">
      <w:pPr>
        <w:tabs>
          <w:tab w:val="left" w:pos="540"/>
        </w:tabs>
        <w:rPr>
          <w:rFonts w:cs="Arial"/>
        </w:rPr>
      </w:pPr>
    </w:p>
    <w:p w14:paraId="3E530965" w14:textId="77777777" w:rsidR="00C378F4" w:rsidRPr="00DF4CFC" w:rsidRDefault="00F429BB" w:rsidP="00C378F4">
      <w:pPr>
        <w:tabs>
          <w:tab w:val="left" w:pos="540"/>
        </w:tabs>
        <w:rPr>
          <w:rFonts w:cs="Arial"/>
        </w:rPr>
      </w:pPr>
      <w:r>
        <w:rPr>
          <w:rFonts w:cs="Arial"/>
        </w:rPr>
        <w:t>Information</w:t>
      </w:r>
      <w:r w:rsidR="00BF4BC0" w:rsidRPr="00DF4CFC">
        <w:rPr>
          <w:rFonts w:cs="Arial"/>
        </w:rPr>
        <w:t xml:space="preserve"> on using the</w:t>
      </w:r>
      <w:r w:rsidR="004B672E" w:rsidRPr="00DF4CFC">
        <w:rPr>
          <w:rFonts w:cs="Arial"/>
        </w:rPr>
        <w:t xml:space="preserve"> requirement specification</w:t>
      </w:r>
      <w:r w:rsidR="00C378F4" w:rsidRPr="00DF4CFC">
        <w:rPr>
          <w:rFonts w:cs="Arial"/>
        </w:rPr>
        <w: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48"/>
        <w:gridCol w:w="8100"/>
      </w:tblGrid>
      <w:tr w:rsidR="00C378F4" w:rsidRPr="00DF4CFC" w14:paraId="39B20365" w14:textId="77777777">
        <w:tc>
          <w:tcPr>
            <w:tcW w:w="1548" w:type="dxa"/>
          </w:tcPr>
          <w:p w14:paraId="129C4940" w14:textId="77777777" w:rsidR="00C378F4" w:rsidRPr="00DF4CFC" w:rsidRDefault="00F429BB" w:rsidP="00C378F4">
            <w:pPr>
              <w:tabs>
                <w:tab w:val="left" w:pos="540"/>
              </w:tabs>
              <w:rPr>
                <w:rFonts w:cs="Arial"/>
              </w:rPr>
            </w:pPr>
            <w:r>
              <w:rPr>
                <w:rFonts w:cs="Arial"/>
              </w:rPr>
              <w:t>Help</w:t>
            </w:r>
          </w:p>
        </w:tc>
        <w:tc>
          <w:tcPr>
            <w:tcW w:w="8100" w:type="dxa"/>
          </w:tcPr>
          <w:p w14:paraId="10B2E2C3" w14:textId="77777777" w:rsidR="00C378F4" w:rsidRPr="00DF4CFC" w:rsidRDefault="00BF4BC0" w:rsidP="00C1467C">
            <w:pPr>
              <w:tabs>
                <w:tab w:val="left" w:pos="540"/>
              </w:tabs>
              <w:rPr>
                <w:rFonts w:cs="Arial"/>
              </w:rPr>
            </w:pPr>
            <w:r w:rsidRPr="00DF4CFC">
              <w:rPr>
                <w:rFonts w:cs="Arial"/>
                <w:b/>
              </w:rPr>
              <w:t>Comments</w:t>
            </w:r>
            <w:r w:rsidRPr="00DF4CFC">
              <w:rPr>
                <w:rFonts w:cs="Arial"/>
              </w:rPr>
              <w:t xml:space="preserve"> on the individual chapters </w:t>
            </w:r>
            <w:r w:rsidR="00C1467C">
              <w:rPr>
                <w:rFonts w:cs="Arial"/>
              </w:rPr>
              <w:t>are</w:t>
            </w:r>
            <w:r w:rsidRPr="00DF4CFC">
              <w:rPr>
                <w:rFonts w:cs="Arial"/>
              </w:rPr>
              <w:t xml:space="preserve"> shown</w:t>
            </w:r>
            <w:r w:rsidR="00C1467C">
              <w:rPr>
                <w:rFonts w:cs="Arial"/>
              </w:rPr>
              <w:t xml:space="preserve"> to help facilitate questions to be asked relative to this section.  This aids in thinking through the details and uncovering all requirements.</w:t>
            </w:r>
          </w:p>
        </w:tc>
      </w:tr>
      <w:tr w:rsidR="00C378F4" w:rsidRPr="00DF4CFC" w14:paraId="0BB96B6D" w14:textId="77777777">
        <w:tc>
          <w:tcPr>
            <w:tcW w:w="1548" w:type="dxa"/>
          </w:tcPr>
          <w:p w14:paraId="7D390823" w14:textId="77777777" w:rsidR="00C378F4" w:rsidRPr="00DF4CFC" w:rsidRDefault="00976DB3" w:rsidP="00203BEB">
            <w:pPr>
              <w:tabs>
                <w:tab w:val="left" w:pos="540"/>
              </w:tabs>
              <w:rPr>
                <w:rFonts w:cs="Arial"/>
              </w:rPr>
            </w:pPr>
            <w:r w:rsidRPr="00DF4CFC">
              <w:rPr>
                <w:rFonts w:cs="Arial"/>
              </w:rPr>
              <w:t>Use</w:t>
            </w:r>
          </w:p>
        </w:tc>
        <w:tc>
          <w:tcPr>
            <w:tcW w:w="8100" w:type="dxa"/>
          </w:tcPr>
          <w:p w14:paraId="0FFA2DBD" w14:textId="77777777" w:rsidR="00C378F4" w:rsidRPr="00DF4CFC" w:rsidRDefault="00F429BB" w:rsidP="00203BEB">
            <w:pPr>
              <w:tabs>
                <w:tab w:val="left" w:pos="540"/>
              </w:tabs>
              <w:rPr>
                <w:rFonts w:cs="Arial"/>
              </w:rPr>
            </w:pPr>
            <w:r>
              <w:rPr>
                <w:rFonts w:cs="Arial"/>
              </w:rPr>
              <w:t>The requirement specification</w:t>
            </w:r>
            <w:r w:rsidR="00335946">
              <w:rPr>
                <w:rFonts w:cs="Arial"/>
              </w:rPr>
              <w:t xml:space="preserve"> is</w:t>
            </w:r>
            <w:r w:rsidR="00BF4BC0" w:rsidRPr="00DF4CFC">
              <w:rPr>
                <w:rFonts w:cs="Arial"/>
              </w:rPr>
              <w:t xml:space="preserve"> used for desc</w:t>
            </w:r>
            <w:r>
              <w:rPr>
                <w:rFonts w:cs="Arial"/>
              </w:rPr>
              <w:t>ribing requirements</w:t>
            </w:r>
            <w:r w:rsidR="00BF4BC0" w:rsidRPr="00DF4CFC">
              <w:rPr>
                <w:rFonts w:cs="Arial"/>
              </w:rPr>
              <w:t xml:space="preserve"> for existing software products.</w:t>
            </w:r>
          </w:p>
        </w:tc>
      </w:tr>
      <w:tr w:rsidR="00C378F4" w:rsidRPr="00F429BB" w14:paraId="18B3DBFF" w14:textId="77777777">
        <w:tc>
          <w:tcPr>
            <w:tcW w:w="1548" w:type="dxa"/>
          </w:tcPr>
          <w:p w14:paraId="635AFE2D" w14:textId="6418A877" w:rsidR="00C378F4" w:rsidRPr="00DF4CFC" w:rsidRDefault="00C378F4" w:rsidP="00C378F4">
            <w:pPr>
              <w:tabs>
                <w:tab w:val="left" w:pos="540"/>
              </w:tabs>
              <w:rPr>
                <w:rFonts w:cs="Arial"/>
              </w:rPr>
            </w:pPr>
          </w:p>
        </w:tc>
        <w:tc>
          <w:tcPr>
            <w:tcW w:w="8100" w:type="dxa"/>
          </w:tcPr>
          <w:p w14:paraId="48239910" w14:textId="2EC8B01A" w:rsidR="00C378F4" w:rsidRPr="00F429BB" w:rsidRDefault="00C378F4" w:rsidP="00C378F4">
            <w:pPr>
              <w:tabs>
                <w:tab w:val="left" w:pos="540"/>
              </w:tabs>
              <w:rPr>
                <w:rFonts w:cs="Arial"/>
              </w:rPr>
            </w:pPr>
          </w:p>
        </w:tc>
      </w:tr>
    </w:tbl>
    <w:p w14:paraId="470B8FAA" w14:textId="77777777" w:rsidR="00C378F4" w:rsidRPr="00F429BB" w:rsidRDefault="00C378F4" w:rsidP="00166752">
      <w:pPr>
        <w:tabs>
          <w:tab w:val="left" w:pos="540"/>
        </w:tabs>
        <w:rPr>
          <w:rFonts w:cs="Arial"/>
        </w:rPr>
      </w:pPr>
    </w:p>
    <w:p w14:paraId="21935848" w14:textId="77777777" w:rsidR="00913386" w:rsidRPr="00F429BB" w:rsidRDefault="00913386" w:rsidP="00166752">
      <w:pPr>
        <w:tabs>
          <w:tab w:val="left" w:pos="540"/>
        </w:tabs>
        <w:rPr>
          <w:rFonts w:cs="Arial"/>
        </w:rPr>
      </w:pPr>
    </w:p>
    <w:p w14:paraId="2CAE8EBC" w14:textId="77777777" w:rsidR="00913386" w:rsidRPr="00F429BB" w:rsidRDefault="00913386" w:rsidP="00166752">
      <w:pPr>
        <w:tabs>
          <w:tab w:val="left" w:pos="540"/>
        </w:tabs>
        <w:rPr>
          <w:rFonts w:cs="Arial"/>
        </w:rPr>
      </w:pPr>
    </w:p>
    <w:p w14:paraId="3FA68E33" w14:textId="77777777" w:rsidR="00C378F4" w:rsidRPr="00F429BB" w:rsidRDefault="00C378F4" w:rsidP="00166752">
      <w:pPr>
        <w:tabs>
          <w:tab w:val="left" w:pos="540"/>
        </w:tabs>
        <w:rPr>
          <w:rFonts w:cs="Arial"/>
        </w:rPr>
      </w:pPr>
    </w:p>
    <w:p w14:paraId="73AA1470" w14:textId="77777777" w:rsidR="00C378F4" w:rsidRPr="00F429BB" w:rsidRDefault="00C378F4" w:rsidP="00166752">
      <w:pPr>
        <w:tabs>
          <w:tab w:val="left" w:pos="540"/>
        </w:tabs>
        <w:rPr>
          <w:rFonts w:cs="Arial"/>
        </w:rPr>
      </w:pPr>
    </w:p>
    <w:p w14:paraId="5EDF0BB0" w14:textId="77777777" w:rsidR="00C378F4" w:rsidRPr="00F429BB" w:rsidRDefault="00C378F4" w:rsidP="00166752">
      <w:pPr>
        <w:tabs>
          <w:tab w:val="left" w:pos="540"/>
        </w:tabs>
        <w:rPr>
          <w:rFonts w:cs="Arial"/>
        </w:rPr>
      </w:pPr>
    </w:p>
    <w:p w14:paraId="2DD05AA5" w14:textId="77777777" w:rsidR="001415C9" w:rsidRPr="00F429BB" w:rsidRDefault="001415C9" w:rsidP="00166752">
      <w:pPr>
        <w:tabs>
          <w:tab w:val="left" w:pos="540"/>
        </w:tabs>
        <w:rPr>
          <w:rFonts w:cs="Arial"/>
        </w:rPr>
      </w:pPr>
    </w:p>
    <w:tbl>
      <w:tblPr>
        <w:tblW w:w="9502" w:type="dxa"/>
        <w:tblInd w:w="70" w:type="dxa"/>
        <w:tblLayout w:type="fixed"/>
        <w:tblCellMar>
          <w:left w:w="70" w:type="dxa"/>
          <w:right w:w="70" w:type="dxa"/>
        </w:tblCellMar>
        <w:tblLook w:val="0000" w:firstRow="0" w:lastRow="0" w:firstColumn="0" w:lastColumn="0" w:noHBand="0" w:noVBand="0"/>
      </w:tblPr>
      <w:tblGrid>
        <w:gridCol w:w="360"/>
        <w:gridCol w:w="2340"/>
        <w:gridCol w:w="3240"/>
        <w:gridCol w:w="1080"/>
        <w:gridCol w:w="2482"/>
      </w:tblGrid>
      <w:tr w:rsidR="00913386" w:rsidRPr="00DF4CFC" w14:paraId="7C0802B2" w14:textId="77777777">
        <w:tc>
          <w:tcPr>
            <w:tcW w:w="9502" w:type="dxa"/>
            <w:gridSpan w:val="5"/>
          </w:tcPr>
          <w:p w14:paraId="2D324183" w14:textId="0824F5D6" w:rsidR="00913386" w:rsidRPr="00DF4CFC" w:rsidRDefault="00913386" w:rsidP="00700124"/>
        </w:tc>
      </w:tr>
      <w:tr w:rsidR="00913386" w:rsidRPr="00DF4CFC" w14:paraId="3750897F" w14:textId="77777777">
        <w:tc>
          <w:tcPr>
            <w:tcW w:w="9502" w:type="dxa"/>
            <w:gridSpan w:val="5"/>
          </w:tcPr>
          <w:p w14:paraId="23A2CAF3" w14:textId="0A660D9D" w:rsidR="00913386" w:rsidRPr="00DF4CFC" w:rsidRDefault="00913386" w:rsidP="00223EB1"/>
        </w:tc>
      </w:tr>
      <w:tr w:rsidR="00913386" w:rsidRPr="00DF4CFC" w14:paraId="264AE62D" w14:textId="77777777" w:rsidTr="00320634">
        <w:tc>
          <w:tcPr>
            <w:tcW w:w="360" w:type="dxa"/>
          </w:tcPr>
          <w:p w14:paraId="27B78FF9" w14:textId="77777777" w:rsidR="00913386" w:rsidRPr="00DF4CFC" w:rsidRDefault="00913386" w:rsidP="00700124">
            <w:r w:rsidRPr="00DF4CFC">
              <w:t>1.</w:t>
            </w:r>
          </w:p>
        </w:tc>
        <w:tc>
          <w:tcPr>
            <w:tcW w:w="2340" w:type="dxa"/>
          </w:tcPr>
          <w:p w14:paraId="481B1E32" w14:textId="2103C0F6" w:rsidR="00913386" w:rsidRPr="00DF4CFC" w:rsidRDefault="00913386" w:rsidP="00700124">
            <w:r w:rsidRPr="00DF4CFC">
              <w:t>Aut</w:t>
            </w:r>
            <w:r w:rsidR="00BF4BC0" w:rsidRPr="00DF4CFC">
              <w:t>h</w:t>
            </w:r>
            <w:r w:rsidRPr="00DF4CFC">
              <w:t>or</w:t>
            </w:r>
            <w:r w:rsidR="007B4568">
              <w:t>s</w:t>
            </w:r>
            <w:r w:rsidRPr="00DF4CFC">
              <w:t>:</w:t>
            </w:r>
          </w:p>
        </w:tc>
        <w:tc>
          <w:tcPr>
            <w:tcW w:w="3240" w:type="dxa"/>
            <w:tcBorders>
              <w:bottom w:val="single" w:sz="8" w:space="0" w:color="auto"/>
            </w:tcBorders>
          </w:tcPr>
          <w:p w14:paraId="53623CBA" w14:textId="4730A63E" w:rsidR="00913386" w:rsidRPr="00DF4CFC" w:rsidRDefault="00320634" w:rsidP="00700124">
            <w:r>
              <w:t>Orlando Marino, Jace Lecomte</w:t>
            </w:r>
          </w:p>
        </w:tc>
        <w:tc>
          <w:tcPr>
            <w:tcW w:w="1080" w:type="dxa"/>
          </w:tcPr>
          <w:p w14:paraId="7AC0A03B" w14:textId="77777777" w:rsidR="00913386" w:rsidRPr="00DF4CFC" w:rsidRDefault="00913386" w:rsidP="00700124">
            <w:r w:rsidRPr="00DF4CFC">
              <w:t>Dat</w:t>
            </w:r>
            <w:r w:rsidR="009E0C11" w:rsidRPr="00DF4CFC">
              <w:t>e</w:t>
            </w:r>
            <w:r w:rsidRPr="00DF4CFC">
              <w:t>:</w:t>
            </w:r>
          </w:p>
        </w:tc>
        <w:tc>
          <w:tcPr>
            <w:tcW w:w="2482" w:type="dxa"/>
            <w:tcBorders>
              <w:bottom w:val="single" w:sz="8" w:space="0" w:color="auto"/>
            </w:tcBorders>
          </w:tcPr>
          <w:p w14:paraId="4ACFF084" w14:textId="0FE44B44" w:rsidR="00913386" w:rsidRPr="00DF4CFC" w:rsidRDefault="00335946" w:rsidP="00700124">
            <w:r>
              <w:t>&lt;</w:t>
            </w:r>
            <w:r w:rsidR="00320634">
              <w:t>18</w:t>
            </w:r>
            <w:r>
              <w:t>.</w:t>
            </w:r>
            <w:r w:rsidR="00320634">
              <w:t>01</w:t>
            </w:r>
            <w:r>
              <w:t>.</w:t>
            </w:r>
            <w:r w:rsidR="00320634">
              <w:t>19</w:t>
            </w:r>
            <w:r w:rsidR="00913386" w:rsidRPr="00DF4CFC">
              <w:t>&gt;</w:t>
            </w:r>
          </w:p>
        </w:tc>
      </w:tr>
    </w:tbl>
    <w:p w14:paraId="4CA42D93" w14:textId="77777777" w:rsidR="007B4568" w:rsidRDefault="007B4568" w:rsidP="009E0C11">
      <w:pPr>
        <w:tabs>
          <w:tab w:val="left" w:pos="540"/>
        </w:tabs>
      </w:pPr>
    </w:p>
    <w:p w14:paraId="19340F1A" w14:textId="77777777" w:rsidR="007B4568" w:rsidRPr="007B4568" w:rsidRDefault="007B4568" w:rsidP="007B4568"/>
    <w:p w14:paraId="54FB9D64" w14:textId="77777777" w:rsidR="007B4568" w:rsidRPr="007B4568" w:rsidRDefault="007B4568" w:rsidP="007B4568"/>
    <w:p w14:paraId="370373EE" w14:textId="77777777" w:rsidR="007B4568" w:rsidRPr="007B4568" w:rsidRDefault="007B4568" w:rsidP="007B4568"/>
    <w:p w14:paraId="3865AC3C" w14:textId="77777777" w:rsidR="007B4568" w:rsidRPr="007B4568" w:rsidRDefault="007B4568" w:rsidP="007B4568"/>
    <w:p w14:paraId="597E4087" w14:textId="07CEDDC3" w:rsidR="007B4568" w:rsidRDefault="007B4568" w:rsidP="007B4568">
      <w:pPr>
        <w:tabs>
          <w:tab w:val="left" w:pos="8240"/>
        </w:tabs>
      </w:pPr>
      <w:r>
        <w:tab/>
      </w:r>
    </w:p>
    <w:p w14:paraId="1E8D5043" w14:textId="370478B4" w:rsidR="001415C9" w:rsidRPr="00DF4CFC" w:rsidRDefault="001415C9" w:rsidP="007B4568">
      <w:pPr>
        <w:tabs>
          <w:tab w:val="left" w:pos="540"/>
        </w:tabs>
        <w:rPr>
          <w:b/>
        </w:rPr>
      </w:pPr>
      <w:r w:rsidRPr="007B4568">
        <w:br w:type="page"/>
      </w:r>
      <w:r w:rsidR="009E0C11" w:rsidRPr="00DF4CFC">
        <w:rPr>
          <w:b/>
        </w:rPr>
        <w:lastRenderedPageBreak/>
        <w:t>Contents</w:t>
      </w:r>
    </w:p>
    <w:p w14:paraId="2E4CCD25" w14:textId="77777777" w:rsidR="001415C9" w:rsidRPr="00DF4CFC" w:rsidRDefault="001415C9" w:rsidP="001415C9">
      <w:pPr>
        <w:ind w:firstLine="708"/>
      </w:pPr>
    </w:p>
    <w:p w14:paraId="3A570F0A" w14:textId="0339F478" w:rsidR="005668F2" w:rsidRDefault="00B1245D">
      <w:pPr>
        <w:pStyle w:val="TOC1"/>
        <w:rPr>
          <w:rFonts w:asciiTheme="minorHAnsi" w:eastAsiaTheme="minorEastAsia" w:hAnsiTheme="minorHAnsi" w:cstheme="minorBidi"/>
          <w:noProof/>
          <w:sz w:val="24"/>
          <w:szCs w:val="24"/>
          <w:lang w:eastAsia="en-US"/>
        </w:rPr>
      </w:pPr>
      <w:r w:rsidRPr="00DF4CFC">
        <w:fldChar w:fldCharType="begin"/>
      </w:r>
      <w:r w:rsidRPr="00DF4CFC">
        <w:instrText xml:space="preserve"> TOC \o "1-2" \t "Überschrift 4;4" </w:instrText>
      </w:r>
      <w:r w:rsidRPr="00DF4CFC">
        <w:fldChar w:fldCharType="separate"/>
      </w:r>
      <w:r w:rsidR="005668F2">
        <w:rPr>
          <w:noProof/>
        </w:rPr>
        <w:t>1.</w:t>
      </w:r>
      <w:r w:rsidR="005668F2">
        <w:rPr>
          <w:rFonts w:asciiTheme="minorHAnsi" w:eastAsiaTheme="minorEastAsia" w:hAnsiTheme="minorHAnsi" w:cstheme="minorBidi"/>
          <w:noProof/>
          <w:sz w:val="24"/>
          <w:szCs w:val="24"/>
          <w:lang w:eastAsia="en-US"/>
        </w:rPr>
        <w:tab/>
      </w:r>
      <w:r w:rsidR="005668F2">
        <w:rPr>
          <w:noProof/>
        </w:rPr>
        <w:t>Introduction</w:t>
      </w:r>
      <w:r w:rsidR="005668F2">
        <w:rPr>
          <w:noProof/>
        </w:rPr>
        <w:tab/>
      </w:r>
      <w:r w:rsidR="005668F2">
        <w:rPr>
          <w:noProof/>
        </w:rPr>
        <w:fldChar w:fldCharType="begin"/>
      </w:r>
      <w:r w:rsidR="005668F2">
        <w:rPr>
          <w:noProof/>
        </w:rPr>
        <w:instrText xml:space="preserve"> PAGEREF _Toc535617166 \h </w:instrText>
      </w:r>
      <w:r w:rsidR="005668F2">
        <w:rPr>
          <w:noProof/>
        </w:rPr>
      </w:r>
      <w:r w:rsidR="005668F2">
        <w:rPr>
          <w:noProof/>
        </w:rPr>
        <w:fldChar w:fldCharType="separate"/>
      </w:r>
      <w:r w:rsidR="005668F2">
        <w:rPr>
          <w:noProof/>
        </w:rPr>
        <w:t>3</w:t>
      </w:r>
      <w:r w:rsidR="005668F2">
        <w:rPr>
          <w:noProof/>
        </w:rPr>
        <w:fldChar w:fldCharType="end"/>
      </w:r>
    </w:p>
    <w:p w14:paraId="38E8BDB6" w14:textId="15DBE133"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1.1.</w:t>
      </w:r>
      <w:r>
        <w:rPr>
          <w:rFonts w:asciiTheme="minorHAnsi" w:eastAsiaTheme="minorEastAsia" w:hAnsiTheme="minorHAnsi" w:cstheme="minorBidi"/>
          <w:noProof/>
          <w:sz w:val="24"/>
          <w:szCs w:val="24"/>
          <w:lang w:eastAsia="en-US"/>
        </w:rPr>
        <w:tab/>
      </w:r>
      <w:r>
        <w:rPr>
          <w:noProof/>
        </w:rPr>
        <w:t xml:space="preserve">Objective (High level Vision in terms of </w:t>
      </w:r>
      <w:r w:rsidRPr="00402719">
        <w:rPr>
          <w:i/>
          <w:noProof/>
        </w:rPr>
        <w:t>What?</w:t>
      </w:r>
      <w:r>
        <w:rPr>
          <w:noProof/>
        </w:rPr>
        <w:t xml:space="preserve"> )</w:t>
      </w:r>
      <w:r>
        <w:rPr>
          <w:noProof/>
        </w:rPr>
        <w:tab/>
      </w:r>
      <w:r>
        <w:rPr>
          <w:noProof/>
        </w:rPr>
        <w:fldChar w:fldCharType="begin"/>
      </w:r>
      <w:r>
        <w:rPr>
          <w:noProof/>
        </w:rPr>
        <w:instrText xml:space="preserve"> PAGEREF _Toc535617167 \h </w:instrText>
      </w:r>
      <w:r>
        <w:rPr>
          <w:noProof/>
        </w:rPr>
      </w:r>
      <w:r>
        <w:rPr>
          <w:noProof/>
        </w:rPr>
        <w:fldChar w:fldCharType="separate"/>
      </w:r>
      <w:r>
        <w:rPr>
          <w:noProof/>
        </w:rPr>
        <w:t>3</w:t>
      </w:r>
      <w:r>
        <w:rPr>
          <w:noProof/>
        </w:rPr>
        <w:fldChar w:fldCharType="end"/>
      </w:r>
    </w:p>
    <w:p w14:paraId="53C2C91B" w14:textId="090108CB"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1.2.</w:t>
      </w:r>
      <w:r>
        <w:rPr>
          <w:rFonts w:asciiTheme="minorHAnsi" w:eastAsiaTheme="minorEastAsia" w:hAnsiTheme="minorHAnsi" w:cstheme="minorBidi"/>
          <w:noProof/>
          <w:sz w:val="24"/>
          <w:szCs w:val="24"/>
          <w:lang w:eastAsia="en-US"/>
        </w:rPr>
        <w:tab/>
      </w:r>
      <w:r>
        <w:rPr>
          <w:noProof/>
        </w:rPr>
        <w:t xml:space="preserve">Need (High level Vision in terms of </w:t>
      </w:r>
      <w:r w:rsidRPr="00402719">
        <w:rPr>
          <w:i/>
          <w:noProof/>
        </w:rPr>
        <w:t>Why?</w:t>
      </w:r>
      <w:r>
        <w:rPr>
          <w:noProof/>
        </w:rPr>
        <w:t xml:space="preserve"> )</w:t>
      </w:r>
      <w:r>
        <w:rPr>
          <w:noProof/>
        </w:rPr>
        <w:tab/>
      </w:r>
      <w:r>
        <w:rPr>
          <w:noProof/>
        </w:rPr>
        <w:fldChar w:fldCharType="begin"/>
      </w:r>
      <w:r>
        <w:rPr>
          <w:noProof/>
        </w:rPr>
        <w:instrText xml:space="preserve"> PAGEREF _Toc535617168 \h </w:instrText>
      </w:r>
      <w:r>
        <w:rPr>
          <w:noProof/>
        </w:rPr>
      </w:r>
      <w:r>
        <w:rPr>
          <w:noProof/>
        </w:rPr>
        <w:fldChar w:fldCharType="separate"/>
      </w:r>
      <w:r>
        <w:rPr>
          <w:noProof/>
        </w:rPr>
        <w:t>3</w:t>
      </w:r>
      <w:r>
        <w:rPr>
          <w:noProof/>
        </w:rPr>
        <w:fldChar w:fldCharType="end"/>
      </w:r>
    </w:p>
    <w:p w14:paraId="72A9F06A" w14:textId="161CAE36" w:rsidR="005668F2" w:rsidRDefault="005668F2">
      <w:pPr>
        <w:pStyle w:val="TOC1"/>
        <w:rPr>
          <w:rFonts w:asciiTheme="minorHAnsi" w:eastAsiaTheme="minorEastAsia" w:hAnsiTheme="minorHAnsi" w:cstheme="minorBidi"/>
          <w:noProof/>
          <w:sz w:val="24"/>
          <w:szCs w:val="24"/>
          <w:lang w:eastAsia="en-US"/>
        </w:rPr>
      </w:pPr>
      <w:r>
        <w:rPr>
          <w:noProof/>
        </w:rPr>
        <w:t>2.</w:t>
      </w:r>
      <w:r>
        <w:rPr>
          <w:rFonts w:asciiTheme="minorHAnsi" w:eastAsiaTheme="minorEastAsia" w:hAnsiTheme="minorHAnsi" w:cstheme="minorBidi"/>
          <w:noProof/>
          <w:sz w:val="24"/>
          <w:szCs w:val="24"/>
          <w:lang w:eastAsia="en-US"/>
        </w:rPr>
        <w:tab/>
      </w:r>
      <w:r>
        <w:rPr>
          <w:noProof/>
        </w:rPr>
        <w:t>Stakeholders</w:t>
      </w:r>
      <w:r>
        <w:rPr>
          <w:noProof/>
        </w:rPr>
        <w:tab/>
      </w:r>
      <w:r>
        <w:rPr>
          <w:noProof/>
        </w:rPr>
        <w:fldChar w:fldCharType="begin"/>
      </w:r>
      <w:r>
        <w:rPr>
          <w:noProof/>
        </w:rPr>
        <w:instrText xml:space="preserve"> PAGEREF _Toc535617169 \h </w:instrText>
      </w:r>
      <w:r>
        <w:rPr>
          <w:noProof/>
        </w:rPr>
      </w:r>
      <w:r>
        <w:rPr>
          <w:noProof/>
        </w:rPr>
        <w:fldChar w:fldCharType="separate"/>
      </w:r>
      <w:r>
        <w:rPr>
          <w:noProof/>
        </w:rPr>
        <w:t>3</w:t>
      </w:r>
      <w:r>
        <w:rPr>
          <w:noProof/>
        </w:rPr>
        <w:fldChar w:fldCharType="end"/>
      </w:r>
    </w:p>
    <w:p w14:paraId="7C790A04" w14:textId="6DBEE68E" w:rsidR="005668F2" w:rsidRDefault="005668F2">
      <w:pPr>
        <w:pStyle w:val="TOC1"/>
        <w:rPr>
          <w:rFonts w:asciiTheme="minorHAnsi" w:eastAsiaTheme="minorEastAsia" w:hAnsiTheme="minorHAnsi" w:cstheme="minorBidi"/>
          <w:noProof/>
          <w:sz w:val="24"/>
          <w:szCs w:val="24"/>
          <w:lang w:eastAsia="en-US"/>
        </w:rPr>
      </w:pPr>
      <w:r>
        <w:rPr>
          <w:noProof/>
        </w:rPr>
        <w:t>3.</w:t>
      </w:r>
      <w:r>
        <w:rPr>
          <w:rFonts w:asciiTheme="minorHAnsi" w:eastAsiaTheme="minorEastAsia" w:hAnsiTheme="minorHAnsi" w:cstheme="minorBidi"/>
          <w:noProof/>
          <w:sz w:val="24"/>
          <w:szCs w:val="24"/>
          <w:lang w:eastAsia="en-US"/>
        </w:rPr>
        <w:tab/>
      </w:r>
      <w:r>
        <w:rPr>
          <w:noProof/>
        </w:rPr>
        <w:t>Requirements</w:t>
      </w:r>
      <w:r>
        <w:rPr>
          <w:noProof/>
        </w:rPr>
        <w:tab/>
      </w:r>
      <w:r>
        <w:rPr>
          <w:noProof/>
        </w:rPr>
        <w:fldChar w:fldCharType="begin"/>
      </w:r>
      <w:r>
        <w:rPr>
          <w:noProof/>
        </w:rPr>
        <w:instrText xml:space="preserve"> PAGEREF _Toc535617170 \h </w:instrText>
      </w:r>
      <w:r>
        <w:rPr>
          <w:noProof/>
        </w:rPr>
      </w:r>
      <w:r>
        <w:rPr>
          <w:noProof/>
        </w:rPr>
        <w:fldChar w:fldCharType="separate"/>
      </w:r>
      <w:r>
        <w:rPr>
          <w:noProof/>
        </w:rPr>
        <w:t>3</w:t>
      </w:r>
      <w:r>
        <w:rPr>
          <w:noProof/>
        </w:rPr>
        <w:fldChar w:fldCharType="end"/>
      </w:r>
    </w:p>
    <w:p w14:paraId="4A8230DE" w14:textId="3F50D263"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3.1.</w:t>
      </w:r>
      <w:r>
        <w:rPr>
          <w:rFonts w:asciiTheme="minorHAnsi" w:eastAsiaTheme="minorEastAsia" w:hAnsiTheme="minorHAnsi" w:cstheme="minorBidi"/>
          <w:noProof/>
          <w:sz w:val="24"/>
          <w:szCs w:val="24"/>
          <w:lang w:eastAsia="en-US"/>
        </w:rPr>
        <w:tab/>
      </w:r>
      <w:r>
        <w:rPr>
          <w:noProof/>
        </w:rPr>
        <w:t>Functional Requirements</w:t>
      </w:r>
      <w:r>
        <w:rPr>
          <w:noProof/>
        </w:rPr>
        <w:tab/>
      </w:r>
      <w:r>
        <w:rPr>
          <w:noProof/>
        </w:rPr>
        <w:fldChar w:fldCharType="begin"/>
      </w:r>
      <w:r>
        <w:rPr>
          <w:noProof/>
        </w:rPr>
        <w:instrText xml:space="preserve"> PAGEREF _Toc535617171 \h </w:instrText>
      </w:r>
      <w:r>
        <w:rPr>
          <w:noProof/>
        </w:rPr>
      </w:r>
      <w:r>
        <w:rPr>
          <w:noProof/>
        </w:rPr>
        <w:fldChar w:fldCharType="separate"/>
      </w:r>
      <w:r>
        <w:rPr>
          <w:noProof/>
        </w:rPr>
        <w:t>3</w:t>
      </w:r>
      <w:r>
        <w:rPr>
          <w:noProof/>
        </w:rPr>
        <w:fldChar w:fldCharType="end"/>
      </w:r>
    </w:p>
    <w:p w14:paraId="7F998066" w14:textId="4EBC9973"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3.2.</w:t>
      </w:r>
      <w:r>
        <w:rPr>
          <w:rFonts w:asciiTheme="minorHAnsi" w:eastAsiaTheme="minorEastAsia" w:hAnsiTheme="minorHAnsi" w:cstheme="minorBidi"/>
          <w:noProof/>
          <w:sz w:val="24"/>
          <w:szCs w:val="24"/>
          <w:lang w:eastAsia="en-US"/>
        </w:rPr>
        <w:tab/>
      </w:r>
      <w:r>
        <w:rPr>
          <w:noProof/>
        </w:rPr>
        <w:t>User Interface Requirements</w:t>
      </w:r>
      <w:r>
        <w:rPr>
          <w:noProof/>
        </w:rPr>
        <w:tab/>
      </w:r>
      <w:r>
        <w:rPr>
          <w:noProof/>
        </w:rPr>
        <w:fldChar w:fldCharType="begin"/>
      </w:r>
      <w:r>
        <w:rPr>
          <w:noProof/>
        </w:rPr>
        <w:instrText xml:space="preserve"> PAGEREF _Toc535617172 \h </w:instrText>
      </w:r>
      <w:r>
        <w:rPr>
          <w:noProof/>
        </w:rPr>
      </w:r>
      <w:r>
        <w:rPr>
          <w:noProof/>
        </w:rPr>
        <w:fldChar w:fldCharType="separate"/>
      </w:r>
      <w:r>
        <w:rPr>
          <w:noProof/>
        </w:rPr>
        <w:t>3</w:t>
      </w:r>
      <w:r>
        <w:rPr>
          <w:noProof/>
        </w:rPr>
        <w:fldChar w:fldCharType="end"/>
      </w:r>
    </w:p>
    <w:p w14:paraId="3EDFBB65" w14:textId="638C871C"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3.3.</w:t>
      </w:r>
      <w:r>
        <w:rPr>
          <w:rFonts w:asciiTheme="minorHAnsi" w:eastAsiaTheme="minorEastAsia" w:hAnsiTheme="minorHAnsi" w:cstheme="minorBidi"/>
          <w:noProof/>
          <w:sz w:val="24"/>
          <w:szCs w:val="24"/>
          <w:lang w:eastAsia="en-US"/>
        </w:rPr>
        <w:tab/>
      </w:r>
      <w:r>
        <w:rPr>
          <w:noProof/>
        </w:rPr>
        <w:t>Static Design</w:t>
      </w:r>
      <w:r>
        <w:rPr>
          <w:noProof/>
        </w:rPr>
        <w:tab/>
      </w:r>
      <w:r>
        <w:rPr>
          <w:noProof/>
        </w:rPr>
        <w:fldChar w:fldCharType="begin"/>
      </w:r>
      <w:r>
        <w:rPr>
          <w:noProof/>
        </w:rPr>
        <w:instrText xml:space="preserve"> PAGEREF _Toc535617173 \h </w:instrText>
      </w:r>
      <w:r>
        <w:rPr>
          <w:noProof/>
        </w:rPr>
      </w:r>
      <w:r>
        <w:rPr>
          <w:noProof/>
        </w:rPr>
        <w:fldChar w:fldCharType="separate"/>
      </w:r>
      <w:r>
        <w:rPr>
          <w:noProof/>
        </w:rPr>
        <w:t>4</w:t>
      </w:r>
      <w:r>
        <w:rPr>
          <w:noProof/>
        </w:rPr>
        <w:fldChar w:fldCharType="end"/>
      </w:r>
    </w:p>
    <w:p w14:paraId="2824F2BA" w14:textId="1572FF0E"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3.4.</w:t>
      </w:r>
      <w:r>
        <w:rPr>
          <w:rFonts w:asciiTheme="minorHAnsi" w:eastAsiaTheme="minorEastAsia" w:hAnsiTheme="minorHAnsi" w:cstheme="minorBidi"/>
          <w:noProof/>
          <w:sz w:val="24"/>
          <w:szCs w:val="24"/>
          <w:lang w:eastAsia="en-US"/>
        </w:rPr>
        <w:tab/>
      </w:r>
      <w:r>
        <w:rPr>
          <w:noProof/>
        </w:rPr>
        <w:t>System Architecture and System Design</w:t>
      </w:r>
      <w:r>
        <w:rPr>
          <w:noProof/>
        </w:rPr>
        <w:tab/>
      </w:r>
      <w:r>
        <w:rPr>
          <w:noProof/>
        </w:rPr>
        <w:fldChar w:fldCharType="begin"/>
      </w:r>
      <w:r>
        <w:rPr>
          <w:noProof/>
        </w:rPr>
        <w:instrText xml:space="preserve"> PAGEREF _Toc535617174 \h </w:instrText>
      </w:r>
      <w:r>
        <w:rPr>
          <w:noProof/>
        </w:rPr>
      </w:r>
      <w:r>
        <w:rPr>
          <w:noProof/>
        </w:rPr>
        <w:fldChar w:fldCharType="separate"/>
      </w:r>
      <w:r>
        <w:rPr>
          <w:noProof/>
        </w:rPr>
        <w:t>4</w:t>
      </w:r>
      <w:r>
        <w:rPr>
          <w:noProof/>
        </w:rPr>
        <w:fldChar w:fldCharType="end"/>
      </w:r>
    </w:p>
    <w:p w14:paraId="2C8085AA" w14:textId="75A99908"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3.5.</w:t>
      </w:r>
      <w:r>
        <w:rPr>
          <w:rFonts w:asciiTheme="minorHAnsi" w:eastAsiaTheme="minorEastAsia" w:hAnsiTheme="minorHAnsi" w:cstheme="minorBidi"/>
          <w:noProof/>
          <w:sz w:val="24"/>
          <w:szCs w:val="24"/>
          <w:lang w:eastAsia="en-US"/>
        </w:rPr>
        <w:tab/>
      </w:r>
      <w:r>
        <w:rPr>
          <w:noProof/>
        </w:rPr>
        <w:t>Algorithms and Data Structures</w:t>
      </w:r>
      <w:r>
        <w:rPr>
          <w:noProof/>
        </w:rPr>
        <w:tab/>
      </w:r>
      <w:r>
        <w:rPr>
          <w:noProof/>
        </w:rPr>
        <w:fldChar w:fldCharType="begin"/>
      </w:r>
      <w:r>
        <w:rPr>
          <w:noProof/>
        </w:rPr>
        <w:instrText xml:space="preserve"> PAGEREF _Toc535617175 \h </w:instrText>
      </w:r>
      <w:r>
        <w:rPr>
          <w:noProof/>
        </w:rPr>
      </w:r>
      <w:r>
        <w:rPr>
          <w:noProof/>
        </w:rPr>
        <w:fldChar w:fldCharType="separate"/>
      </w:r>
      <w:r>
        <w:rPr>
          <w:noProof/>
        </w:rPr>
        <w:t>4</w:t>
      </w:r>
      <w:r>
        <w:rPr>
          <w:noProof/>
        </w:rPr>
        <w:fldChar w:fldCharType="end"/>
      </w:r>
    </w:p>
    <w:p w14:paraId="59949828" w14:textId="40309575" w:rsidR="005668F2" w:rsidRDefault="005668F2">
      <w:pPr>
        <w:pStyle w:val="TOC1"/>
        <w:rPr>
          <w:rFonts w:asciiTheme="minorHAnsi" w:eastAsiaTheme="minorEastAsia" w:hAnsiTheme="minorHAnsi" w:cstheme="minorBidi"/>
          <w:noProof/>
          <w:sz w:val="24"/>
          <w:szCs w:val="24"/>
          <w:lang w:eastAsia="en-US"/>
        </w:rPr>
      </w:pPr>
      <w:r>
        <w:rPr>
          <w:noProof/>
        </w:rPr>
        <w:t>4.</w:t>
      </w:r>
      <w:r>
        <w:rPr>
          <w:rFonts w:asciiTheme="minorHAnsi" w:eastAsiaTheme="minorEastAsia" w:hAnsiTheme="minorHAnsi" w:cstheme="minorBidi"/>
          <w:noProof/>
          <w:sz w:val="24"/>
          <w:szCs w:val="24"/>
          <w:lang w:eastAsia="en-US"/>
        </w:rPr>
        <w:tab/>
      </w:r>
      <w:r>
        <w:rPr>
          <w:noProof/>
        </w:rPr>
        <w:t>Basic Conditions</w:t>
      </w:r>
      <w:r>
        <w:rPr>
          <w:noProof/>
        </w:rPr>
        <w:tab/>
      </w:r>
      <w:r>
        <w:rPr>
          <w:noProof/>
        </w:rPr>
        <w:fldChar w:fldCharType="begin"/>
      </w:r>
      <w:r>
        <w:rPr>
          <w:noProof/>
        </w:rPr>
        <w:instrText xml:space="preserve"> PAGEREF _Toc535617176 \h </w:instrText>
      </w:r>
      <w:r>
        <w:rPr>
          <w:noProof/>
        </w:rPr>
      </w:r>
      <w:r>
        <w:rPr>
          <w:noProof/>
        </w:rPr>
        <w:fldChar w:fldCharType="separate"/>
      </w:r>
      <w:r>
        <w:rPr>
          <w:noProof/>
        </w:rPr>
        <w:t>4</w:t>
      </w:r>
      <w:r>
        <w:rPr>
          <w:noProof/>
        </w:rPr>
        <w:fldChar w:fldCharType="end"/>
      </w:r>
    </w:p>
    <w:p w14:paraId="349E28B9" w14:textId="1BD84A3F"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4.1.</w:t>
      </w:r>
      <w:r>
        <w:rPr>
          <w:rFonts w:asciiTheme="minorHAnsi" w:eastAsiaTheme="minorEastAsia" w:hAnsiTheme="minorHAnsi" w:cstheme="minorBidi"/>
          <w:noProof/>
          <w:sz w:val="24"/>
          <w:szCs w:val="24"/>
          <w:lang w:eastAsia="en-US"/>
        </w:rPr>
        <w:tab/>
      </w:r>
      <w:r>
        <w:rPr>
          <w:noProof/>
        </w:rPr>
        <w:t>Quantity Structure / Performance/ Testing</w:t>
      </w:r>
      <w:r>
        <w:rPr>
          <w:noProof/>
        </w:rPr>
        <w:tab/>
      </w:r>
      <w:r>
        <w:rPr>
          <w:noProof/>
        </w:rPr>
        <w:fldChar w:fldCharType="begin"/>
      </w:r>
      <w:r>
        <w:rPr>
          <w:noProof/>
        </w:rPr>
        <w:instrText xml:space="preserve"> PAGEREF _Toc535617177 \h </w:instrText>
      </w:r>
      <w:r>
        <w:rPr>
          <w:noProof/>
        </w:rPr>
      </w:r>
      <w:r>
        <w:rPr>
          <w:noProof/>
        </w:rPr>
        <w:fldChar w:fldCharType="separate"/>
      </w:r>
      <w:r>
        <w:rPr>
          <w:noProof/>
        </w:rPr>
        <w:t>4</w:t>
      </w:r>
      <w:r>
        <w:rPr>
          <w:noProof/>
        </w:rPr>
        <w:fldChar w:fldCharType="end"/>
      </w:r>
    </w:p>
    <w:p w14:paraId="328D1427" w14:textId="7036E241"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4.2.</w:t>
      </w:r>
      <w:r>
        <w:rPr>
          <w:rFonts w:asciiTheme="minorHAnsi" w:eastAsiaTheme="minorEastAsia" w:hAnsiTheme="minorHAnsi" w:cstheme="minorBidi"/>
          <w:noProof/>
          <w:sz w:val="24"/>
          <w:szCs w:val="24"/>
          <w:lang w:eastAsia="en-US"/>
        </w:rPr>
        <w:tab/>
      </w:r>
      <w:r>
        <w:rPr>
          <w:noProof/>
        </w:rPr>
        <w:t>User Interface Design and Implementation</w:t>
      </w:r>
      <w:r>
        <w:rPr>
          <w:noProof/>
        </w:rPr>
        <w:tab/>
      </w:r>
      <w:r>
        <w:rPr>
          <w:noProof/>
        </w:rPr>
        <w:fldChar w:fldCharType="begin"/>
      </w:r>
      <w:r>
        <w:rPr>
          <w:noProof/>
        </w:rPr>
        <w:instrText xml:space="preserve"> PAGEREF _Toc535617178 \h </w:instrText>
      </w:r>
      <w:r>
        <w:rPr>
          <w:noProof/>
        </w:rPr>
      </w:r>
      <w:r>
        <w:rPr>
          <w:noProof/>
        </w:rPr>
        <w:fldChar w:fldCharType="separate"/>
      </w:r>
      <w:r>
        <w:rPr>
          <w:noProof/>
        </w:rPr>
        <w:t>4</w:t>
      </w:r>
      <w:r>
        <w:rPr>
          <w:noProof/>
        </w:rPr>
        <w:fldChar w:fldCharType="end"/>
      </w:r>
    </w:p>
    <w:p w14:paraId="694AF8ED" w14:textId="4596AA95" w:rsidR="005668F2" w:rsidRDefault="005668F2">
      <w:pPr>
        <w:pStyle w:val="TOC1"/>
        <w:rPr>
          <w:rFonts w:asciiTheme="minorHAnsi" w:eastAsiaTheme="minorEastAsia" w:hAnsiTheme="minorHAnsi" w:cstheme="minorBidi"/>
          <w:noProof/>
          <w:sz w:val="24"/>
          <w:szCs w:val="24"/>
          <w:lang w:eastAsia="en-US"/>
        </w:rPr>
      </w:pPr>
      <w:r>
        <w:rPr>
          <w:noProof/>
        </w:rPr>
        <w:t>5.</w:t>
      </w:r>
      <w:r>
        <w:rPr>
          <w:rFonts w:asciiTheme="minorHAnsi" w:eastAsiaTheme="minorEastAsia" w:hAnsiTheme="minorHAnsi" w:cstheme="minorBidi"/>
          <w:noProof/>
          <w:sz w:val="24"/>
          <w:szCs w:val="24"/>
          <w:lang w:eastAsia="en-US"/>
        </w:rPr>
        <w:tab/>
      </w:r>
      <w:r>
        <w:rPr>
          <w:noProof/>
        </w:rPr>
        <w:t>Appendix</w:t>
      </w:r>
      <w:r>
        <w:rPr>
          <w:noProof/>
        </w:rPr>
        <w:tab/>
      </w:r>
      <w:r>
        <w:rPr>
          <w:noProof/>
        </w:rPr>
        <w:fldChar w:fldCharType="begin"/>
      </w:r>
      <w:r>
        <w:rPr>
          <w:noProof/>
        </w:rPr>
        <w:instrText xml:space="preserve"> PAGEREF _Toc535617179 \h </w:instrText>
      </w:r>
      <w:r>
        <w:rPr>
          <w:noProof/>
        </w:rPr>
      </w:r>
      <w:r>
        <w:rPr>
          <w:noProof/>
        </w:rPr>
        <w:fldChar w:fldCharType="separate"/>
      </w:r>
      <w:r>
        <w:rPr>
          <w:noProof/>
        </w:rPr>
        <w:t>4</w:t>
      </w:r>
      <w:r>
        <w:rPr>
          <w:noProof/>
        </w:rPr>
        <w:fldChar w:fldCharType="end"/>
      </w:r>
    </w:p>
    <w:p w14:paraId="7C3C975A" w14:textId="4AD2FE4F"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5.1.</w:t>
      </w:r>
      <w:r>
        <w:rPr>
          <w:rFonts w:asciiTheme="minorHAnsi" w:eastAsiaTheme="minorEastAsia" w:hAnsiTheme="minorHAnsi" w:cstheme="minorBidi"/>
          <w:noProof/>
          <w:sz w:val="24"/>
          <w:szCs w:val="24"/>
          <w:lang w:eastAsia="en-US"/>
        </w:rPr>
        <w:tab/>
      </w:r>
      <w:r>
        <w:rPr>
          <w:noProof/>
        </w:rPr>
        <w:t>Glossary</w:t>
      </w:r>
      <w:r>
        <w:rPr>
          <w:noProof/>
        </w:rPr>
        <w:tab/>
      </w:r>
      <w:r>
        <w:rPr>
          <w:noProof/>
        </w:rPr>
        <w:fldChar w:fldCharType="begin"/>
      </w:r>
      <w:r>
        <w:rPr>
          <w:noProof/>
        </w:rPr>
        <w:instrText xml:space="preserve"> PAGEREF _Toc535617180 \h </w:instrText>
      </w:r>
      <w:r>
        <w:rPr>
          <w:noProof/>
        </w:rPr>
      </w:r>
      <w:r>
        <w:rPr>
          <w:noProof/>
        </w:rPr>
        <w:fldChar w:fldCharType="separate"/>
      </w:r>
      <w:r>
        <w:rPr>
          <w:noProof/>
        </w:rPr>
        <w:t>4</w:t>
      </w:r>
      <w:r>
        <w:rPr>
          <w:noProof/>
        </w:rPr>
        <w:fldChar w:fldCharType="end"/>
      </w:r>
    </w:p>
    <w:p w14:paraId="3B87502E" w14:textId="73815AC7" w:rsidR="005668F2" w:rsidRDefault="005668F2">
      <w:pPr>
        <w:pStyle w:val="TOC2"/>
        <w:tabs>
          <w:tab w:val="left" w:pos="960"/>
          <w:tab w:val="right" w:leader="dot" w:pos="9062"/>
        </w:tabs>
        <w:rPr>
          <w:rFonts w:asciiTheme="minorHAnsi" w:eastAsiaTheme="minorEastAsia" w:hAnsiTheme="minorHAnsi" w:cstheme="minorBidi"/>
          <w:noProof/>
          <w:sz w:val="24"/>
          <w:szCs w:val="24"/>
          <w:lang w:eastAsia="en-US"/>
        </w:rPr>
      </w:pPr>
      <w:r>
        <w:rPr>
          <w:noProof/>
        </w:rPr>
        <w:t>6.1.</w:t>
      </w:r>
      <w:r>
        <w:rPr>
          <w:rFonts w:asciiTheme="minorHAnsi" w:eastAsiaTheme="minorEastAsia" w:hAnsiTheme="minorHAnsi" w:cstheme="minorBidi"/>
          <w:noProof/>
          <w:sz w:val="24"/>
          <w:szCs w:val="24"/>
          <w:lang w:eastAsia="en-US"/>
        </w:rPr>
        <w:tab/>
      </w:r>
      <w:r>
        <w:rPr>
          <w:noProof/>
        </w:rPr>
        <w:t>Risk Assessment</w:t>
      </w:r>
      <w:r>
        <w:rPr>
          <w:noProof/>
        </w:rPr>
        <w:tab/>
      </w:r>
      <w:r>
        <w:rPr>
          <w:noProof/>
        </w:rPr>
        <w:fldChar w:fldCharType="begin"/>
      </w:r>
      <w:r>
        <w:rPr>
          <w:noProof/>
        </w:rPr>
        <w:instrText xml:space="preserve"> PAGEREF _Toc535617181 \h </w:instrText>
      </w:r>
      <w:r>
        <w:rPr>
          <w:noProof/>
        </w:rPr>
      </w:r>
      <w:r>
        <w:rPr>
          <w:noProof/>
        </w:rPr>
        <w:fldChar w:fldCharType="separate"/>
      </w:r>
      <w:r>
        <w:rPr>
          <w:noProof/>
        </w:rPr>
        <w:t>6</w:t>
      </w:r>
      <w:r>
        <w:rPr>
          <w:noProof/>
        </w:rPr>
        <w:fldChar w:fldCharType="end"/>
      </w:r>
    </w:p>
    <w:p w14:paraId="511BD18C" w14:textId="32594A24" w:rsidR="005668F2" w:rsidRDefault="005668F2">
      <w:pPr>
        <w:pStyle w:val="TOC1"/>
        <w:rPr>
          <w:rFonts w:asciiTheme="minorHAnsi" w:eastAsiaTheme="minorEastAsia" w:hAnsiTheme="minorHAnsi" w:cstheme="minorBidi"/>
          <w:noProof/>
          <w:sz w:val="24"/>
          <w:szCs w:val="24"/>
          <w:lang w:eastAsia="en-US"/>
        </w:rPr>
      </w:pPr>
      <w:r>
        <w:rPr>
          <w:noProof/>
        </w:rPr>
        <w:t>7.</w:t>
      </w:r>
      <w:r>
        <w:rPr>
          <w:rFonts w:asciiTheme="minorHAnsi" w:eastAsiaTheme="minorEastAsia" w:hAnsiTheme="minorHAnsi" w:cstheme="minorBidi"/>
          <w:noProof/>
          <w:sz w:val="24"/>
          <w:szCs w:val="24"/>
          <w:lang w:eastAsia="en-US"/>
        </w:rPr>
        <w:tab/>
      </w:r>
      <w:r>
        <w:rPr>
          <w:noProof/>
        </w:rPr>
        <w:t>Open Issues</w:t>
      </w:r>
      <w:r>
        <w:rPr>
          <w:noProof/>
        </w:rPr>
        <w:tab/>
      </w:r>
      <w:r>
        <w:rPr>
          <w:noProof/>
        </w:rPr>
        <w:fldChar w:fldCharType="begin"/>
      </w:r>
      <w:r>
        <w:rPr>
          <w:noProof/>
        </w:rPr>
        <w:instrText xml:space="preserve"> PAGEREF _Toc535617182 \h </w:instrText>
      </w:r>
      <w:r>
        <w:rPr>
          <w:noProof/>
        </w:rPr>
      </w:r>
      <w:r>
        <w:rPr>
          <w:noProof/>
        </w:rPr>
        <w:fldChar w:fldCharType="separate"/>
      </w:r>
      <w:r>
        <w:rPr>
          <w:noProof/>
        </w:rPr>
        <w:t>6</w:t>
      </w:r>
      <w:r>
        <w:rPr>
          <w:noProof/>
        </w:rPr>
        <w:fldChar w:fldCharType="end"/>
      </w:r>
    </w:p>
    <w:p w14:paraId="43828E1E" w14:textId="365A1EA9" w:rsidR="00F43182" w:rsidRPr="00DF4CFC" w:rsidRDefault="00B1245D" w:rsidP="001415C9">
      <w:pPr>
        <w:tabs>
          <w:tab w:val="left" w:pos="540"/>
        </w:tabs>
      </w:pPr>
      <w:r w:rsidRPr="00DF4CFC">
        <w:fldChar w:fldCharType="end"/>
      </w:r>
    </w:p>
    <w:p w14:paraId="0292F962" w14:textId="77777777" w:rsidR="00166752" w:rsidRPr="00DF4CFC" w:rsidRDefault="00F43182" w:rsidP="00F43182">
      <w:pPr>
        <w:pStyle w:val="Heading1"/>
      </w:pPr>
      <w:bookmarkStart w:id="0" w:name="_GoBack"/>
      <w:bookmarkEnd w:id="0"/>
      <w:r w:rsidRPr="00DF4CFC">
        <w:br w:type="page"/>
      </w:r>
      <w:bookmarkStart w:id="1" w:name="_Toc535617166"/>
      <w:r w:rsidR="00EA2D99" w:rsidRPr="00DF4CFC">
        <w:lastRenderedPageBreak/>
        <w:t>Introduction</w:t>
      </w:r>
      <w:bookmarkEnd w:id="1"/>
    </w:p>
    <w:p w14:paraId="5B75C7F7" w14:textId="77777777" w:rsidR="00F43182" w:rsidRPr="00DF4CFC" w:rsidRDefault="00EA2D99" w:rsidP="00F43182">
      <w:pPr>
        <w:pStyle w:val="Heading2"/>
      </w:pPr>
      <w:bookmarkStart w:id="2" w:name="_Toc535617167"/>
      <w:r w:rsidRPr="00DF4CFC">
        <w:t>Objective</w:t>
      </w:r>
      <w:r w:rsidR="00C1467C">
        <w:t xml:space="preserve"> (High level Vision in terms of </w:t>
      </w:r>
      <w:r w:rsidR="00C1467C" w:rsidRPr="00C1467C">
        <w:rPr>
          <w:i/>
        </w:rPr>
        <w:t>What</w:t>
      </w:r>
      <w:proofErr w:type="gramStart"/>
      <w:r w:rsidR="00C1467C" w:rsidRPr="00C1467C">
        <w:rPr>
          <w:i/>
        </w:rPr>
        <w:t>?</w:t>
      </w:r>
      <w:r w:rsidR="00C1467C">
        <w:t xml:space="preserve"> )</w:t>
      </w:r>
      <w:bookmarkEnd w:id="2"/>
      <w:proofErr w:type="gramEnd"/>
    </w:p>
    <w:p w14:paraId="56228C6A" w14:textId="77777777" w:rsidR="007B4568" w:rsidRPr="007B4568" w:rsidRDefault="007B4568" w:rsidP="007B4568">
      <w:pPr>
        <w:spacing w:after="0"/>
        <w:rPr>
          <w:rFonts w:ascii="Times New Roman" w:hAnsi="Times New Roman"/>
          <w:sz w:val="24"/>
          <w:szCs w:val="24"/>
          <w:lang w:eastAsia="en-US"/>
        </w:rPr>
      </w:pPr>
      <w:r w:rsidRPr="007B4568">
        <w:rPr>
          <w:rFonts w:ascii="Arial" w:hAnsi="Arial" w:cs="Arial"/>
          <w:color w:val="000000"/>
          <w:sz w:val="22"/>
          <w:szCs w:val="22"/>
          <w:lang w:eastAsia="en-US"/>
        </w:rPr>
        <w:t xml:space="preserve">Backgrounds: The goal of the project is to create a website that provides financial insight to users that suggests the most efficient time to buy and sell stocks. The project will use machine learning based on past stock performance to calculate optimal times to buy and sell. </w:t>
      </w:r>
    </w:p>
    <w:p w14:paraId="4F55DF20" w14:textId="77777777" w:rsidR="00384F64" w:rsidRPr="00DF4CFC" w:rsidRDefault="00766673" w:rsidP="00F43182">
      <w:r w:rsidRPr="00DF4CFC">
        <w:t>.</w:t>
      </w:r>
    </w:p>
    <w:p w14:paraId="2C5DACF6" w14:textId="77777777" w:rsidR="00F43182" w:rsidRPr="00DF4CFC" w:rsidRDefault="00776156" w:rsidP="00F43182">
      <w:pPr>
        <w:pStyle w:val="Heading2"/>
      </w:pPr>
      <w:bookmarkStart w:id="3" w:name="_Toc535617168"/>
      <w:r>
        <w:t>Need</w:t>
      </w:r>
      <w:r w:rsidR="00D267C9">
        <w:t xml:space="preserve"> (High level Vision in terms of </w:t>
      </w:r>
      <w:r w:rsidR="00D267C9" w:rsidRPr="00D267C9">
        <w:rPr>
          <w:i/>
        </w:rPr>
        <w:t>Why</w:t>
      </w:r>
      <w:proofErr w:type="gramStart"/>
      <w:r w:rsidR="00D267C9" w:rsidRPr="00D267C9">
        <w:rPr>
          <w:i/>
        </w:rPr>
        <w:t>?</w:t>
      </w:r>
      <w:r w:rsidR="00D267C9">
        <w:t xml:space="preserve"> )</w:t>
      </w:r>
      <w:bookmarkEnd w:id="3"/>
      <w:proofErr w:type="gramEnd"/>
    </w:p>
    <w:p w14:paraId="5FF54D28" w14:textId="77777777" w:rsidR="007B4568" w:rsidRPr="007B4568" w:rsidRDefault="007B4568" w:rsidP="007B4568">
      <w:pPr>
        <w:spacing w:after="0"/>
        <w:rPr>
          <w:rFonts w:ascii="Times New Roman" w:hAnsi="Times New Roman"/>
          <w:sz w:val="24"/>
          <w:szCs w:val="24"/>
          <w:lang w:eastAsia="en-US"/>
        </w:rPr>
      </w:pPr>
      <w:bookmarkStart w:id="4" w:name="_Ref168473396"/>
      <w:r w:rsidRPr="007B4568">
        <w:rPr>
          <w:rFonts w:ascii="Arial" w:hAnsi="Arial" w:cs="Arial"/>
          <w:color w:val="000000"/>
          <w:sz w:val="22"/>
          <w:szCs w:val="22"/>
          <w:lang w:eastAsia="en-US"/>
        </w:rPr>
        <w:t xml:space="preserve">Socio-economic Impact, Business Objects and Gap Analysis: Potential socio-economic impact is the users of this website earn more money than those who do not. Business Objects are the python machine learning algorithms that handle information. Gap Analysis consists of design, creating, and implementing every topic listed in the documentation. Merging each component together will produce the final result. </w:t>
      </w:r>
    </w:p>
    <w:p w14:paraId="07A532FE" w14:textId="77777777" w:rsidR="00AA0603" w:rsidRPr="00DF4CFC" w:rsidRDefault="009E0C11" w:rsidP="00AA0603">
      <w:pPr>
        <w:pStyle w:val="Heading1"/>
      </w:pPr>
      <w:bookmarkStart w:id="5" w:name="_Toc535617169"/>
      <w:r w:rsidRPr="00DF4CFC">
        <w:t>Stakeholders</w:t>
      </w:r>
      <w:bookmarkEnd w:id="4"/>
      <w:bookmarkEnd w:id="5"/>
    </w:p>
    <w:p w14:paraId="6F089BBA" w14:textId="77777777" w:rsidR="007B4568" w:rsidRPr="007B4568" w:rsidRDefault="007B4568" w:rsidP="007B4568">
      <w:pPr>
        <w:spacing w:after="0"/>
        <w:rPr>
          <w:rFonts w:ascii="Times New Roman" w:hAnsi="Times New Roman"/>
          <w:sz w:val="24"/>
          <w:szCs w:val="24"/>
          <w:lang w:eastAsia="en-US"/>
        </w:rPr>
      </w:pPr>
      <w:r w:rsidRPr="007B4568">
        <w:rPr>
          <w:rFonts w:ascii="Arial" w:hAnsi="Arial" w:cs="Arial"/>
          <w:color w:val="000000"/>
          <w:sz w:val="22"/>
          <w:szCs w:val="22"/>
          <w:lang w:eastAsia="en-US"/>
        </w:rPr>
        <w:t xml:space="preserve">Team Information - Jace LeComte, Noel Johnny, John Hakim, Yousif Kashat, Orlando Marino. </w:t>
      </w:r>
    </w:p>
    <w:p w14:paraId="70C12B4E" w14:textId="77777777" w:rsidR="00AA0603" w:rsidRPr="00DF4CFC" w:rsidRDefault="00AA0603" w:rsidP="00AA0603"/>
    <w:tbl>
      <w:tblPr>
        <w:tblStyle w:val="TableGrid"/>
        <w:tblW w:w="9108" w:type="dxa"/>
        <w:tblLook w:val="01E0" w:firstRow="1" w:lastRow="1" w:firstColumn="1" w:lastColumn="1" w:noHBand="0" w:noVBand="0"/>
      </w:tblPr>
      <w:tblGrid>
        <w:gridCol w:w="2268"/>
        <w:gridCol w:w="3780"/>
        <w:gridCol w:w="3060"/>
      </w:tblGrid>
      <w:tr w:rsidR="00BD0D40" w:rsidRPr="00DF4CFC" w14:paraId="26131B69" w14:textId="77777777">
        <w:tc>
          <w:tcPr>
            <w:tcW w:w="2268" w:type="dxa"/>
          </w:tcPr>
          <w:p w14:paraId="3DA73504" w14:textId="0F0BE017" w:rsidR="00BD0D40" w:rsidRPr="00DF4CFC" w:rsidRDefault="007B4568" w:rsidP="00700124">
            <w:pPr>
              <w:spacing w:after="0"/>
              <w:jc w:val="center"/>
              <w:rPr>
                <w:rFonts w:cs="Arial"/>
                <w:b/>
              </w:rPr>
            </w:pPr>
            <w:r>
              <w:rPr>
                <w:rFonts w:cs="Arial"/>
                <w:b/>
              </w:rPr>
              <w:t>Stakeholder</w:t>
            </w:r>
          </w:p>
        </w:tc>
        <w:tc>
          <w:tcPr>
            <w:tcW w:w="3780" w:type="dxa"/>
          </w:tcPr>
          <w:p w14:paraId="52A9A0A9" w14:textId="77777777" w:rsidR="00BD0D40" w:rsidRPr="00DF4CFC" w:rsidRDefault="00BB50CC" w:rsidP="00700124">
            <w:pPr>
              <w:spacing w:after="0"/>
              <w:jc w:val="center"/>
              <w:rPr>
                <w:rFonts w:cs="Arial"/>
                <w:b/>
              </w:rPr>
            </w:pPr>
            <w:r w:rsidRPr="00DF4CFC">
              <w:rPr>
                <w:rFonts w:cs="Arial"/>
                <w:b/>
              </w:rPr>
              <w:t>Focus</w:t>
            </w:r>
          </w:p>
        </w:tc>
        <w:tc>
          <w:tcPr>
            <w:tcW w:w="3060" w:type="dxa"/>
          </w:tcPr>
          <w:p w14:paraId="508554CD" w14:textId="77777777" w:rsidR="00BD0D40" w:rsidRPr="00DF4CFC" w:rsidRDefault="00EF3648" w:rsidP="00700124">
            <w:pPr>
              <w:spacing w:after="0"/>
              <w:jc w:val="center"/>
              <w:rPr>
                <w:rFonts w:cs="Arial"/>
                <w:b/>
              </w:rPr>
            </w:pPr>
            <w:r w:rsidRPr="00DF4CFC">
              <w:rPr>
                <w:rFonts w:cs="Arial"/>
                <w:b/>
              </w:rPr>
              <w:t>Represented by</w:t>
            </w:r>
          </w:p>
        </w:tc>
      </w:tr>
      <w:tr w:rsidR="00BD0D40" w:rsidRPr="00DF4CFC" w14:paraId="189CEB1B" w14:textId="77777777">
        <w:tc>
          <w:tcPr>
            <w:tcW w:w="2268" w:type="dxa"/>
          </w:tcPr>
          <w:p w14:paraId="460F43F1" w14:textId="1C51D6DD" w:rsidR="00BD0D40" w:rsidRPr="00DF4CFC" w:rsidRDefault="007B4568" w:rsidP="00D267C9">
            <w:pPr>
              <w:rPr>
                <w:rFonts w:cs="Arial"/>
              </w:rPr>
            </w:pPr>
            <w:r>
              <w:rPr>
                <w:rFonts w:cs="Arial"/>
              </w:rPr>
              <w:t>Orlando Marino</w:t>
            </w:r>
          </w:p>
        </w:tc>
        <w:tc>
          <w:tcPr>
            <w:tcW w:w="3780" w:type="dxa"/>
          </w:tcPr>
          <w:p w14:paraId="52AE4240" w14:textId="392556AA" w:rsidR="00BD0D40" w:rsidRPr="00CC3963" w:rsidRDefault="00BD0D40" w:rsidP="00700124">
            <w:pPr>
              <w:rPr>
                <w:rFonts w:cs="Arial"/>
              </w:rPr>
            </w:pPr>
            <w:r w:rsidRPr="00CC3963">
              <w:rPr>
                <w:rFonts w:cs="Arial"/>
              </w:rPr>
              <w:t>&lt;</w:t>
            </w:r>
            <w:r w:rsidR="007B4568">
              <w:rPr>
                <w:rFonts w:cs="Arial"/>
              </w:rPr>
              <w:t>Full stack development</w:t>
            </w:r>
          </w:p>
        </w:tc>
        <w:tc>
          <w:tcPr>
            <w:tcW w:w="3060" w:type="dxa"/>
          </w:tcPr>
          <w:p w14:paraId="023078F4" w14:textId="37E092CF" w:rsidR="00BD0D40" w:rsidRPr="00DF4CFC" w:rsidRDefault="00223EB1" w:rsidP="00700124">
            <w:pPr>
              <w:rPr>
                <w:rFonts w:cs="Arial"/>
              </w:rPr>
            </w:pPr>
            <w:r w:rsidRPr="00DF4CFC">
              <w:rPr>
                <w:rFonts w:cs="Arial"/>
              </w:rPr>
              <w:t>&lt;</w:t>
            </w:r>
            <w:r w:rsidR="007B4568">
              <w:rPr>
                <w:rFonts w:cs="Arial"/>
              </w:rPr>
              <w:t>CIT&gt;</w:t>
            </w:r>
          </w:p>
        </w:tc>
      </w:tr>
      <w:tr w:rsidR="00BD0D40" w:rsidRPr="00DF4CFC" w14:paraId="23CD5380" w14:textId="77777777">
        <w:tc>
          <w:tcPr>
            <w:tcW w:w="2268" w:type="dxa"/>
          </w:tcPr>
          <w:p w14:paraId="56F422B5" w14:textId="77777777" w:rsidR="00BD0D40" w:rsidRPr="00DF4CFC" w:rsidRDefault="00BD0D40" w:rsidP="00700124">
            <w:pPr>
              <w:rPr>
                <w:rFonts w:cs="Arial"/>
              </w:rPr>
            </w:pPr>
          </w:p>
        </w:tc>
        <w:tc>
          <w:tcPr>
            <w:tcW w:w="3780" w:type="dxa"/>
          </w:tcPr>
          <w:p w14:paraId="6EE45790" w14:textId="77777777" w:rsidR="00BD0D40" w:rsidRPr="00DF4CFC" w:rsidRDefault="00BD0D40" w:rsidP="00700124">
            <w:pPr>
              <w:rPr>
                <w:rFonts w:cs="Arial"/>
              </w:rPr>
            </w:pPr>
          </w:p>
        </w:tc>
        <w:tc>
          <w:tcPr>
            <w:tcW w:w="3060" w:type="dxa"/>
          </w:tcPr>
          <w:p w14:paraId="49001909" w14:textId="77777777" w:rsidR="00BD0D40" w:rsidRPr="00DF4CFC" w:rsidRDefault="00BD0D40" w:rsidP="00700124">
            <w:pPr>
              <w:rPr>
                <w:rFonts w:cs="Arial"/>
              </w:rPr>
            </w:pPr>
          </w:p>
        </w:tc>
      </w:tr>
      <w:tr w:rsidR="00BD0D40" w:rsidRPr="00DF4CFC" w14:paraId="13EF51A6" w14:textId="77777777">
        <w:tc>
          <w:tcPr>
            <w:tcW w:w="2268" w:type="dxa"/>
          </w:tcPr>
          <w:p w14:paraId="17091830" w14:textId="77777777" w:rsidR="00BD0D40" w:rsidRPr="00DF4CFC" w:rsidRDefault="00BD0D40" w:rsidP="00700124">
            <w:pPr>
              <w:rPr>
                <w:rFonts w:cs="Arial"/>
              </w:rPr>
            </w:pPr>
          </w:p>
        </w:tc>
        <w:tc>
          <w:tcPr>
            <w:tcW w:w="3780" w:type="dxa"/>
          </w:tcPr>
          <w:p w14:paraId="52F1B63D" w14:textId="77777777" w:rsidR="00BD0D40" w:rsidRPr="00DF4CFC" w:rsidRDefault="00BD0D40" w:rsidP="00700124">
            <w:pPr>
              <w:rPr>
                <w:rFonts w:cs="Arial"/>
              </w:rPr>
            </w:pPr>
          </w:p>
        </w:tc>
        <w:tc>
          <w:tcPr>
            <w:tcW w:w="3060" w:type="dxa"/>
          </w:tcPr>
          <w:p w14:paraId="1DE922F8" w14:textId="77777777" w:rsidR="00BD0D40" w:rsidRPr="00DF4CFC" w:rsidRDefault="00BD0D40" w:rsidP="00700124">
            <w:pPr>
              <w:rPr>
                <w:rFonts w:cs="Arial"/>
              </w:rPr>
            </w:pPr>
          </w:p>
        </w:tc>
      </w:tr>
    </w:tbl>
    <w:p w14:paraId="5F1C00B4" w14:textId="77777777" w:rsidR="00BD0D40" w:rsidRPr="00DF4CFC" w:rsidRDefault="00EF3648" w:rsidP="00AA0603">
      <w:r w:rsidRPr="00DF4CFC">
        <w:t>List of relevant stakeholders</w:t>
      </w:r>
    </w:p>
    <w:p w14:paraId="5053EA75" w14:textId="77777777" w:rsidR="00F43182" w:rsidRPr="00DF4CFC" w:rsidRDefault="00CC3963" w:rsidP="00EE6A93">
      <w:pPr>
        <w:pStyle w:val="Heading1"/>
      </w:pPr>
      <w:bookmarkStart w:id="6" w:name="_Toc535617170"/>
      <w:r>
        <w:t>Requirement</w:t>
      </w:r>
      <w:r w:rsidR="00EE6A93" w:rsidRPr="00DF4CFC">
        <w:t>s</w:t>
      </w:r>
      <w:bookmarkEnd w:id="6"/>
    </w:p>
    <w:p w14:paraId="6AC8E79C" w14:textId="4EE935A6" w:rsidR="007B4568" w:rsidRDefault="007B4568" w:rsidP="007B456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is able to make an account used for logging into the website.</w:t>
      </w:r>
    </w:p>
    <w:p w14:paraId="386A347F" w14:textId="77777777" w:rsidR="007B4568" w:rsidRDefault="007B4568" w:rsidP="007B456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user is able to log out of their account on the website. </w:t>
      </w:r>
    </w:p>
    <w:p w14:paraId="5D6CCA78" w14:textId="77777777" w:rsidR="007B4568" w:rsidRDefault="007B4568" w:rsidP="007B456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user can view current stock prices from a list. </w:t>
      </w:r>
    </w:p>
    <w:p w14:paraId="31A051BC" w14:textId="77777777" w:rsidR="007B4568" w:rsidRDefault="007B4568" w:rsidP="007B456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user is shown recommendations for buying and selling stocks. </w:t>
      </w:r>
    </w:p>
    <w:p w14:paraId="6E6C619A" w14:textId="77777777" w:rsidR="007B4568" w:rsidRDefault="007B4568" w:rsidP="007B4568">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search for stocks and view information regarding that stock price, what company owns it, previous performance, and more.</w:t>
      </w:r>
    </w:p>
    <w:p w14:paraId="0304DBA0" w14:textId="77777777" w:rsidR="006D614B" w:rsidRPr="00DF4CFC" w:rsidRDefault="00EE6A93" w:rsidP="00EE6A93">
      <w:pPr>
        <w:pStyle w:val="Heading2"/>
      </w:pPr>
      <w:bookmarkStart w:id="7" w:name="_Toc535617171"/>
      <w:r w:rsidRPr="00DF4CFC">
        <w:t xml:space="preserve">Functional </w:t>
      </w:r>
      <w:r w:rsidR="00E837AA">
        <w:t>Requirements</w:t>
      </w:r>
      <w:bookmarkEnd w:id="7"/>
    </w:p>
    <w:p w14:paraId="0BCD9984" w14:textId="1EF080C1" w:rsidR="007B4568" w:rsidRDefault="007B4568" w:rsidP="007B4568">
      <w:pPr>
        <w:pStyle w:val="Normal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user is able to select favorite stocks to show in a favorites bar. </w:t>
      </w:r>
    </w:p>
    <w:p w14:paraId="698721E3" w14:textId="77777777" w:rsidR="007B4568" w:rsidRDefault="007B4568" w:rsidP="007B4568">
      <w:pPr>
        <w:pStyle w:val="Normal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user is able to remove stocks from their favorites. </w:t>
      </w:r>
    </w:p>
    <w:p w14:paraId="002BF67F" w14:textId="77777777" w:rsidR="007B4568" w:rsidRDefault="007B4568" w:rsidP="007B4568">
      <w:pPr>
        <w:pStyle w:val="Normal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user is able to add other users as business partners who often buy and sell together. </w:t>
      </w:r>
    </w:p>
    <w:p w14:paraId="447B3368" w14:textId="77777777" w:rsidR="00F57415" w:rsidRPr="00DF4CFC" w:rsidRDefault="00766673" w:rsidP="006D614B">
      <w:r w:rsidRPr="00DF4CFC">
        <w:t>.</w:t>
      </w:r>
    </w:p>
    <w:p w14:paraId="456FF439" w14:textId="77777777" w:rsidR="006D614B" w:rsidRPr="00DF4CFC" w:rsidRDefault="000A060D" w:rsidP="006D614B">
      <w:pPr>
        <w:pStyle w:val="Heading2"/>
      </w:pPr>
      <w:bookmarkStart w:id="8" w:name="_Toc535617172"/>
      <w:r w:rsidRPr="00DF4CFC">
        <w:t>Use</w:t>
      </w:r>
      <w:r w:rsidR="008A0AB5">
        <w:t>r Interface Requirements</w:t>
      </w:r>
      <w:bookmarkEnd w:id="8"/>
    </w:p>
    <w:p w14:paraId="5C62E3B4" w14:textId="77777777" w:rsidR="007B4568" w:rsidRDefault="007B4568" w:rsidP="00B2632B">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Preliminary Design</w:t>
      </w:r>
    </w:p>
    <w:p w14:paraId="58C65A6A" w14:textId="77777777" w:rsidR="007B4568" w:rsidRDefault="007B4568" w:rsidP="00B2632B">
      <w:pPr>
        <w:pStyle w:val="NormalWeb"/>
        <w:numPr>
          <w:ilvl w:val="1"/>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Effort Estimation</w:t>
      </w:r>
    </w:p>
    <w:p w14:paraId="61729908" w14:textId="77777777" w:rsidR="006D614B" w:rsidRPr="00DF4CFC" w:rsidRDefault="00766673" w:rsidP="006D614B">
      <w:r w:rsidRPr="00DF4CFC">
        <w:t>.</w:t>
      </w:r>
    </w:p>
    <w:p w14:paraId="0465B348" w14:textId="0B6DCD40" w:rsidR="006D614B" w:rsidRPr="00DF4CFC" w:rsidRDefault="00B2632B" w:rsidP="006D614B">
      <w:pPr>
        <w:pStyle w:val="Heading2"/>
      </w:pPr>
      <w:bookmarkStart w:id="9" w:name="_Toc535617173"/>
      <w:r>
        <w:lastRenderedPageBreak/>
        <w:t>Static Design</w:t>
      </w:r>
      <w:bookmarkEnd w:id="9"/>
    </w:p>
    <w:p w14:paraId="7F8D61FD" w14:textId="77777777" w:rsidR="00B2632B" w:rsidRDefault="00B2632B" w:rsidP="00B2632B">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Diagrams</w:t>
      </w:r>
    </w:p>
    <w:p w14:paraId="6DF5198C" w14:textId="77777777" w:rsidR="00B2632B" w:rsidRDefault="00B2632B" w:rsidP="00B2632B">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Specification</w:t>
      </w:r>
    </w:p>
    <w:p w14:paraId="6EE20CC3" w14:textId="77777777" w:rsidR="00B2632B" w:rsidRDefault="00B2632B" w:rsidP="00B2632B">
      <w:pPr>
        <w:pStyle w:val="NormalWeb"/>
        <w:numPr>
          <w:ilvl w:val="1"/>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State Diagrams</w:t>
      </w:r>
    </w:p>
    <w:p w14:paraId="29C610FA" w14:textId="77777777" w:rsidR="006D614B" w:rsidRPr="00DF4CFC" w:rsidRDefault="00766673" w:rsidP="006D614B">
      <w:r w:rsidRPr="00DF4CFC">
        <w:t>.</w:t>
      </w:r>
    </w:p>
    <w:p w14:paraId="2E861EF0" w14:textId="514D9536" w:rsidR="006D614B" w:rsidRPr="00DF4CFC" w:rsidRDefault="00B2632B" w:rsidP="00EE6A93">
      <w:pPr>
        <w:pStyle w:val="Heading2"/>
      </w:pPr>
      <w:bookmarkStart w:id="10" w:name="_Toc535617174"/>
      <w:r>
        <w:t>System Architecture and System Design</w:t>
      </w:r>
      <w:bookmarkEnd w:id="10"/>
    </w:p>
    <w:p w14:paraId="0C8F5897" w14:textId="77777777" w:rsidR="00B2632B" w:rsidRDefault="00B2632B" w:rsidP="00B2632B">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Subsystems / Component / Design Pattern Identification</w:t>
      </w:r>
    </w:p>
    <w:p w14:paraId="72464091" w14:textId="77777777" w:rsidR="00B2632B" w:rsidRDefault="00B2632B" w:rsidP="00B2632B">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Mapping Subsystems to Hardware (Deployment Diagram)</w:t>
      </w:r>
    </w:p>
    <w:p w14:paraId="0C27DEDC" w14:textId="77777777" w:rsidR="00B2632B" w:rsidRDefault="00B2632B" w:rsidP="00B2632B">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Persistent Data Storage</w:t>
      </w:r>
    </w:p>
    <w:p w14:paraId="709D4BDA" w14:textId="77777777" w:rsidR="00B2632B" w:rsidRDefault="00B2632B" w:rsidP="00B2632B">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Network Protocol</w:t>
      </w:r>
    </w:p>
    <w:p w14:paraId="5D73D14C" w14:textId="77777777" w:rsidR="00B2632B" w:rsidRDefault="00B2632B" w:rsidP="00B2632B">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Global Control Flow</w:t>
      </w:r>
    </w:p>
    <w:p w14:paraId="3F31280D" w14:textId="77777777" w:rsidR="00B2632B" w:rsidRDefault="00B2632B" w:rsidP="00B2632B">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 Requirement</w:t>
      </w:r>
    </w:p>
    <w:p w14:paraId="3C259E2F" w14:textId="77777777" w:rsidR="006D614B" w:rsidRPr="00DF4CFC" w:rsidRDefault="00766673" w:rsidP="006D614B">
      <w:pPr>
        <w:rPr>
          <w:rFonts w:cs="Arial"/>
        </w:rPr>
      </w:pPr>
      <w:r w:rsidRPr="00DF4CFC">
        <w:rPr>
          <w:rFonts w:cs="Arial"/>
        </w:rPr>
        <w:t>.</w:t>
      </w:r>
    </w:p>
    <w:p w14:paraId="0A324A9E" w14:textId="56C9CA94" w:rsidR="006D614B" w:rsidRPr="00DF4CFC" w:rsidRDefault="00B2632B" w:rsidP="00EE6A93">
      <w:pPr>
        <w:pStyle w:val="Heading2"/>
      </w:pPr>
      <w:bookmarkStart w:id="11" w:name="_Toc535617175"/>
      <w:r>
        <w:t>Algorithms and Data Structures</w:t>
      </w:r>
      <w:bookmarkEnd w:id="11"/>
    </w:p>
    <w:p w14:paraId="7B968EAE" w14:textId="77777777" w:rsidR="00B2632B" w:rsidRDefault="00B2632B" w:rsidP="00B2632B">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Algorithms - 2.2 details the various python extensions and add </w:t>
      </w:r>
      <w:proofErr w:type="spellStart"/>
      <w:r>
        <w:rPr>
          <w:rFonts w:ascii="Arial" w:hAnsi="Arial" w:cs="Arial"/>
          <w:color w:val="000000"/>
          <w:sz w:val="22"/>
          <w:szCs w:val="22"/>
        </w:rPr>
        <w:t>ons</w:t>
      </w:r>
      <w:proofErr w:type="spellEnd"/>
      <w:r>
        <w:rPr>
          <w:rFonts w:ascii="Arial" w:hAnsi="Arial" w:cs="Arial"/>
          <w:color w:val="000000"/>
          <w:sz w:val="22"/>
          <w:szCs w:val="22"/>
        </w:rPr>
        <w:t xml:space="preserve"> which will be used to generate machine learning algorithms. </w:t>
      </w:r>
    </w:p>
    <w:p w14:paraId="59ECA1EB" w14:textId="77777777" w:rsidR="00B2632B" w:rsidRDefault="00B2632B" w:rsidP="00B2632B">
      <w:pPr>
        <w:pStyle w:val="NormalWeb"/>
        <w:numPr>
          <w:ilvl w:val="1"/>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Structures - MySQL will be used to manage the project database. </w:t>
      </w:r>
    </w:p>
    <w:p w14:paraId="361C790A" w14:textId="77777777" w:rsidR="006D614B" w:rsidRPr="00DF4CFC" w:rsidRDefault="00766673" w:rsidP="006D614B">
      <w:r w:rsidRPr="00DF4CFC">
        <w:t>.</w:t>
      </w:r>
    </w:p>
    <w:p w14:paraId="7D5C415B" w14:textId="77777777" w:rsidR="00A55DF7" w:rsidRPr="00DF4CFC" w:rsidRDefault="008E447E" w:rsidP="00A55DF7">
      <w:pPr>
        <w:pStyle w:val="Heading1"/>
      </w:pPr>
      <w:bookmarkStart w:id="12" w:name="_Toc535617176"/>
      <w:r>
        <w:t>Basic C</w:t>
      </w:r>
      <w:r w:rsidR="005B390D" w:rsidRPr="00DF4CFC">
        <w:t>onditions</w:t>
      </w:r>
      <w:bookmarkEnd w:id="12"/>
    </w:p>
    <w:p w14:paraId="57444043" w14:textId="008BF727" w:rsidR="00A55DF7" w:rsidRPr="00DF4CFC" w:rsidRDefault="005B390D" w:rsidP="00A55DF7">
      <w:pPr>
        <w:pStyle w:val="Heading2"/>
      </w:pPr>
      <w:bookmarkStart w:id="13" w:name="_Toc535617177"/>
      <w:r w:rsidRPr="00DF4CFC">
        <w:t>Quantity Structure</w:t>
      </w:r>
      <w:r w:rsidR="00A55DF7" w:rsidRPr="00DF4CFC">
        <w:t xml:space="preserve"> / Performan</w:t>
      </w:r>
      <w:r w:rsidR="00EE6A93" w:rsidRPr="00DF4CFC">
        <w:t>ce</w:t>
      </w:r>
      <w:r w:rsidR="00B2632B">
        <w:t>/ Testing</w:t>
      </w:r>
      <w:bookmarkEnd w:id="13"/>
    </w:p>
    <w:p w14:paraId="2CC261C8" w14:textId="77777777" w:rsidR="00B2632B" w:rsidRDefault="00B2632B" w:rsidP="00B2632B">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Unit Test Architecture and Strategy/Framework</w:t>
      </w:r>
    </w:p>
    <w:p w14:paraId="382E048E" w14:textId="77777777" w:rsidR="00B2632B" w:rsidRDefault="00B2632B" w:rsidP="00B2632B">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Unit Test Definition, test data selection</w:t>
      </w:r>
    </w:p>
    <w:p w14:paraId="58719FB0" w14:textId="77777777" w:rsidR="00B2632B" w:rsidRDefault="00B2632B" w:rsidP="00B2632B">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Test Specification</w:t>
      </w:r>
    </w:p>
    <w:p w14:paraId="1A08168E" w14:textId="77777777" w:rsidR="00B2632B" w:rsidRDefault="00B2632B" w:rsidP="00B2632B">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Reports per Spring</w:t>
      </w:r>
    </w:p>
    <w:p w14:paraId="29C80BFE" w14:textId="77777777" w:rsidR="00174F8A" w:rsidRPr="00DF4CFC" w:rsidRDefault="00766673" w:rsidP="00174F8A">
      <w:r w:rsidRPr="00DF4CFC">
        <w:t>.</w:t>
      </w:r>
    </w:p>
    <w:p w14:paraId="7A80DEFE" w14:textId="603F4705" w:rsidR="00A55DF7" w:rsidRPr="00DF4CFC" w:rsidRDefault="00B2632B" w:rsidP="00DF22BC">
      <w:pPr>
        <w:pStyle w:val="Heading2"/>
      </w:pPr>
      <w:bookmarkStart w:id="14" w:name="_Toc535617178"/>
      <w:r>
        <w:t>User Interface Design and Implementation</w:t>
      </w:r>
      <w:bookmarkEnd w:id="14"/>
      <w:r>
        <w:t xml:space="preserve"> </w:t>
      </w:r>
    </w:p>
    <w:p w14:paraId="75D74EA4" w14:textId="77777777" w:rsidR="00B2632B" w:rsidRDefault="00B2632B" w:rsidP="00B2632B">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Interface Design</w:t>
      </w:r>
    </w:p>
    <w:p w14:paraId="5FF0E270" w14:textId="77777777" w:rsidR="00B2632B" w:rsidRDefault="00B2632B" w:rsidP="00B2632B">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Interface Implementation</w:t>
      </w:r>
    </w:p>
    <w:p w14:paraId="3691DE99" w14:textId="77777777" w:rsidR="00A55DF7" w:rsidRPr="00DF4CFC" w:rsidRDefault="00766673" w:rsidP="00A55DF7">
      <w:r w:rsidRPr="00DF4CFC">
        <w:t>.</w:t>
      </w:r>
    </w:p>
    <w:p w14:paraId="094A64B4" w14:textId="77777777" w:rsidR="005F05A8" w:rsidRPr="00DF4CFC" w:rsidRDefault="00766673" w:rsidP="00A55DF7">
      <w:r w:rsidRPr="00DF4CFC">
        <w:t>.</w:t>
      </w:r>
    </w:p>
    <w:p w14:paraId="2E1CEE55" w14:textId="77777777" w:rsidR="009D76F3" w:rsidRPr="00DF4CFC" w:rsidRDefault="00766673" w:rsidP="00A55DF7">
      <w:r w:rsidRPr="00DF4CFC">
        <w:t>.</w:t>
      </w:r>
    </w:p>
    <w:p w14:paraId="397E5BB0" w14:textId="77777777" w:rsidR="00A55DF7" w:rsidRPr="00DF4CFC" w:rsidRDefault="00766673" w:rsidP="00A55DF7">
      <w:r w:rsidRPr="00DF4CFC">
        <w:t>.</w:t>
      </w:r>
    </w:p>
    <w:p w14:paraId="2F34437D" w14:textId="77777777" w:rsidR="00444A8D" w:rsidRPr="00DF4CFC" w:rsidRDefault="00766673" w:rsidP="00444A8D">
      <w:r w:rsidRPr="00DF4CFC">
        <w:t>.</w:t>
      </w:r>
    </w:p>
    <w:p w14:paraId="71C0EC5D" w14:textId="77777777" w:rsidR="00766673" w:rsidRPr="00DF4CFC" w:rsidRDefault="00766673" w:rsidP="00444A8D">
      <w:r w:rsidRPr="00DF4CFC">
        <w:t>.</w:t>
      </w:r>
    </w:p>
    <w:p w14:paraId="113894FD" w14:textId="77777777" w:rsidR="00D522D1" w:rsidRPr="00DF4CFC" w:rsidRDefault="00D522D1" w:rsidP="00D522D1">
      <w:pPr>
        <w:pStyle w:val="Heading1"/>
      </w:pPr>
      <w:bookmarkStart w:id="15" w:name="_Toc535617179"/>
      <w:r w:rsidRPr="00DF4CFC">
        <w:t>A</w:t>
      </w:r>
      <w:r w:rsidR="00DB66A6" w:rsidRPr="00DF4CFC">
        <w:t>ppendix</w:t>
      </w:r>
      <w:bookmarkEnd w:id="15"/>
    </w:p>
    <w:p w14:paraId="42B86249" w14:textId="77777777" w:rsidR="00D522D1" w:rsidRPr="00DF4CFC" w:rsidRDefault="00D522D1" w:rsidP="00D522D1">
      <w:pPr>
        <w:pStyle w:val="Heading2"/>
      </w:pPr>
      <w:bookmarkStart w:id="16" w:name="_Toc535617180"/>
      <w:r w:rsidRPr="00DF4CFC">
        <w:t>Glossar</w:t>
      </w:r>
      <w:r w:rsidR="00DB66A6" w:rsidRPr="00DF4CFC">
        <w:t>y</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7229"/>
      </w:tblGrid>
      <w:tr w:rsidR="00D522D1" w:rsidRPr="00DF4CFC" w14:paraId="40093CF8" w14:textId="77777777">
        <w:tc>
          <w:tcPr>
            <w:tcW w:w="1913" w:type="dxa"/>
            <w:tcBorders>
              <w:top w:val="single" w:sz="12" w:space="0" w:color="auto"/>
              <w:bottom w:val="single" w:sz="12" w:space="0" w:color="auto"/>
            </w:tcBorders>
          </w:tcPr>
          <w:p w14:paraId="369F6316" w14:textId="77777777" w:rsidR="00D522D1" w:rsidRPr="00DF4CFC" w:rsidRDefault="00DB66A6" w:rsidP="00002CD1">
            <w:pPr>
              <w:spacing w:before="60" w:after="60"/>
              <w:rPr>
                <w:rFonts w:cs="Arial"/>
                <w:b/>
              </w:rPr>
            </w:pPr>
            <w:r w:rsidRPr="00DF4CFC">
              <w:rPr>
                <w:rFonts w:cs="Arial"/>
                <w:b/>
              </w:rPr>
              <w:t>Term</w:t>
            </w:r>
          </w:p>
        </w:tc>
        <w:tc>
          <w:tcPr>
            <w:tcW w:w="7229" w:type="dxa"/>
            <w:tcBorders>
              <w:top w:val="single" w:sz="12" w:space="0" w:color="auto"/>
              <w:bottom w:val="single" w:sz="12" w:space="0" w:color="auto"/>
            </w:tcBorders>
          </w:tcPr>
          <w:p w14:paraId="1BA9114B" w14:textId="77777777" w:rsidR="00D522D1" w:rsidRPr="00DF4CFC" w:rsidRDefault="00DB66A6" w:rsidP="00002CD1">
            <w:pPr>
              <w:spacing w:before="60" w:after="60"/>
              <w:rPr>
                <w:rFonts w:cs="Arial"/>
                <w:b/>
              </w:rPr>
            </w:pPr>
            <w:r w:rsidRPr="00DF4CFC">
              <w:rPr>
                <w:rFonts w:cs="Arial"/>
                <w:b/>
              </w:rPr>
              <w:t>Meaning</w:t>
            </w:r>
          </w:p>
        </w:tc>
      </w:tr>
      <w:tr w:rsidR="00D522D1" w:rsidRPr="00DF4CFC" w14:paraId="405CFCC4" w14:textId="77777777">
        <w:tc>
          <w:tcPr>
            <w:tcW w:w="1913" w:type="dxa"/>
            <w:tcBorders>
              <w:top w:val="nil"/>
            </w:tcBorders>
          </w:tcPr>
          <w:p w14:paraId="3D74BDF3" w14:textId="77777777" w:rsidR="00D522D1" w:rsidRPr="00DF4CFC" w:rsidRDefault="00D522D1" w:rsidP="00002CD1">
            <w:pPr>
              <w:spacing w:before="60" w:after="60"/>
              <w:rPr>
                <w:rFonts w:cs="Arial"/>
              </w:rPr>
            </w:pPr>
          </w:p>
        </w:tc>
        <w:tc>
          <w:tcPr>
            <w:tcW w:w="7229" w:type="dxa"/>
            <w:tcBorders>
              <w:top w:val="nil"/>
            </w:tcBorders>
          </w:tcPr>
          <w:p w14:paraId="42A7F489" w14:textId="77777777" w:rsidR="00D522D1" w:rsidRPr="00DF4CFC" w:rsidRDefault="00D522D1" w:rsidP="00002CD1">
            <w:pPr>
              <w:spacing w:before="60" w:after="60"/>
              <w:rPr>
                <w:rFonts w:cs="Arial"/>
              </w:rPr>
            </w:pPr>
          </w:p>
        </w:tc>
      </w:tr>
    </w:tbl>
    <w:p w14:paraId="4A59D29B" w14:textId="77777777" w:rsidR="00D522D1" w:rsidRPr="00DF4CFC" w:rsidRDefault="00D522D1" w:rsidP="00D522D1"/>
    <w:p w14:paraId="2EC73FB9" w14:textId="12AF52E1" w:rsidR="00211652" w:rsidRPr="00DF4CFC" w:rsidRDefault="00D522D1" w:rsidP="007B4568">
      <w:pPr>
        <w:pStyle w:val="Heading1"/>
      </w:pPr>
      <w:r w:rsidRPr="00DF4CFC">
        <w:br w:type="page"/>
      </w:r>
      <w:bookmarkStart w:id="17" w:name="_Ref150582490"/>
    </w:p>
    <w:p w14:paraId="620A6A1F" w14:textId="77777777" w:rsidR="00FC52BA" w:rsidRPr="00DF4CFC" w:rsidRDefault="00FC52BA" w:rsidP="000A4CF5"/>
    <w:p w14:paraId="718F03C8" w14:textId="77777777" w:rsidR="000A4CF5" w:rsidRPr="00DF4CFC" w:rsidRDefault="000A4CF5" w:rsidP="00812F89">
      <w:pPr>
        <w:pStyle w:val="Heading2"/>
      </w:pPr>
      <w:bookmarkStart w:id="18" w:name="_Toc535617181"/>
      <w:r w:rsidRPr="00DF4CFC">
        <w:t>Ris</w:t>
      </w:r>
      <w:r w:rsidR="00812F89" w:rsidRPr="00DF4CFC">
        <w:t>k Assessment</w:t>
      </w:r>
      <w:bookmarkEnd w:id="18"/>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88"/>
        <w:gridCol w:w="8100"/>
      </w:tblGrid>
      <w:tr w:rsidR="000A4CF5" w:rsidRPr="00DF4CFC" w14:paraId="52C762F3" w14:textId="77777777">
        <w:tc>
          <w:tcPr>
            <w:tcW w:w="9288" w:type="dxa"/>
            <w:gridSpan w:val="2"/>
          </w:tcPr>
          <w:p w14:paraId="1690F9AF" w14:textId="77777777" w:rsidR="000A4CF5" w:rsidRPr="00DF4CFC" w:rsidRDefault="000F6658" w:rsidP="00384F64">
            <w:r w:rsidRPr="00DF4CFC">
              <w:t>A risk disclosure statement is required for the functionality requested:</w:t>
            </w:r>
          </w:p>
        </w:tc>
      </w:tr>
      <w:tr w:rsidR="000A4CF5" w:rsidRPr="00DF4CFC" w14:paraId="4CF71049" w14:textId="77777777">
        <w:tc>
          <w:tcPr>
            <w:tcW w:w="1188" w:type="dxa"/>
          </w:tcPr>
          <w:p w14:paraId="462BDCD8" w14:textId="77777777" w:rsidR="000A4CF5" w:rsidRPr="00DF4CFC" w:rsidRDefault="00812F89" w:rsidP="00384F64">
            <w:r w:rsidRPr="00DF4CFC">
              <w:t>(  )  Yes</w:t>
            </w:r>
          </w:p>
        </w:tc>
        <w:tc>
          <w:tcPr>
            <w:tcW w:w="8100" w:type="dxa"/>
          </w:tcPr>
          <w:p w14:paraId="1BC418C5" w14:textId="77777777" w:rsidR="000A4CF5" w:rsidRPr="00DF4CFC" w:rsidRDefault="000A4CF5" w:rsidP="00384F64">
            <w:r w:rsidRPr="00DF4CFC">
              <w:t>(  )  N</w:t>
            </w:r>
            <w:r w:rsidR="00812F89" w:rsidRPr="00DF4CFC">
              <w:t>o</w:t>
            </w:r>
            <w:r w:rsidRPr="00DF4CFC">
              <w:t xml:space="preserve"> </w:t>
            </w:r>
          </w:p>
        </w:tc>
      </w:tr>
    </w:tbl>
    <w:p w14:paraId="3D38AEBD" w14:textId="77777777" w:rsidR="000A4CF5" w:rsidRPr="00DF4CFC" w:rsidRDefault="000A4CF5" w:rsidP="000A4CF5"/>
    <w:p w14:paraId="429469EB" w14:textId="77777777" w:rsidR="00D522D1" w:rsidRPr="00DF4CFC" w:rsidRDefault="00D522D1" w:rsidP="00D522D1">
      <w:pPr>
        <w:pStyle w:val="Heading1"/>
      </w:pPr>
      <w:bookmarkStart w:id="19" w:name="_Toc535617182"/>
      <w:r w:rsidRPr="00DF4CFC">
        <w:t>O</w:t>
      </w:r>
      <w:r w:rsidR="00E41372" w:rsidRPr="00DF4CFC">
        <w:t>pen Issues</w:t>
      </w:r>
      <w:bookmarkEnd w:id="17"/>
      <w:bookmarkEnd w:id="19"/>
    </w:p>
    <w:p w14:paraId="52B02D5E" w14:textId="77777777" w:rsidR="00D522D1" w:rsidRPr="00DF4CFC" w:rsidRDefault="00723646" w:rsidP="00D522D1">
      <w:r w:rsidRPr="00DF4CFC">
        <w:t xml:space="preserve">List of open issues regarding this </w:t>
      </w:r>
      <w:r w:rsidR="00CC05D2">
        <w:t>requirement.</w:t>
      </w:r>
      <w:r w:rsidRPr="00DF4CFC">
        <w:t xml:space="preserve"> This list must be completed </w:t>
      </w:r>
      <w:r w:rsidR="002E55F8">
        <w:t>in full before</w:t>
      </w:r>
      <w:r w:rsidRPr="00DF4CFC">
        <w:t xml:space="preserve"> the </w:t>
      </w:r>
      <w:r w:rsidR="00CC05D2">
        <w:t>requirement</w:t>
      </w:r>
      <w:r w:rsidRPr="00DF4CFC">
        <w:t xml:space="preserve"> is accepted.</w:t>
      </w:r>
    </w:p>
    <w:tbl>
      <w:tblPr>
        <w:tblStyle w:val="TableGrid"/>
        <w:tblW w:w="0" w:type="auto"/>
        <w:tblLook w:val="01E0" w:firstRow="1" w:lastRow="1" w:firstColumn="1" w:lastColumn="1" w:noHBand="0" w:noVBand="0"/>
      </w:tblPr>
      <w:tblGrid>
        <w:gridCol w:w="548"/>
        <w:gridCol w:w="5856"/>
        <w:gridCol w:w="1054"/>
        <w:gridCol w:w="1604"/>
      </w:tblGrid>
      <w:tr w:rsidR="00D522D1" w:rsidRPr="00DF4CFC" w14:paraId="6191A14B" w14:textId="77777777">
        <w:tc>
          <w:tcPr>
            <w:tcW w:w="492" w:type="dxa"/>
          </w:tcPr>
          <w:p w14:paraId="4BC9568D" w14:textId="77777777" w:rsidR="00D522D1" w:rsidRPr="00DF4CFC" w:rsidRDefault="00D522D1" w:rsidP="00002CD1">
            <w:pPr>
              <w:spacing w:after="0"/>
              <w:jc w:val="center"/>
              <w:rPr>
                <w:rFonts w:cs="Arial"/>
                <w:b/>
              </w:rPr>
            </w:pPr>
            <w:r w:rsidRPr="00DF4CFC">
              <w:rPr>
                <w:rFonts w:cs="Arial"/>
                <w:b/>
              </w:rPr>
              <w:t>N</w:t>
            </w:r>
            <w:r w:rsidR="00812F89" w:rsidRPr="00DF4CFC">
              <w:rPr>
                <w:rFonts w:cs="Arial"/>
                <w:b/>
              </w:rPr>
              <w:t>o.</w:t>
            </w:r>
          </w:p>
        </w:tc>
        <w:tc>
          <w:tcPr>
            <w:tcW w:w="6096" w:type="dxa"/>
          </w:tcPr>
          <w:p w14:paraId="060A2C2E" w14:textId="77777777" w:rsidR="00D522D1" w:rsidRPr="00DF4CFC" w:rsidRDefault="00812F89" w:rsidP="00002CD1">
            <w:pPr>
              <w:spacing w:after="0"/>
              <w:jc w:val="center"/>
              <w:rPr>
                <w:rFonts w:cs="Arial"/>
                <w:b/>
              </w:rPr>
            </w:pPr>
            <w:r w:rsidRPr="00DF4CFC">
              <w:rPr>
                <w:rFonts w:cs="Arial"/>
                <w:b/>
              </w:rPr>
              <w:t>Description</w:t>
            </w:r>
          </w:p>
        </w:tc>
        <w:tc>
          <w:tcPr>
            <w:tcW w:w="1063" w:type="dxa"/>
          </w:tcPr>
          <w:p w14:paraId="4F4D82BA" w14:textId="77777777" w:rsidR="00D522D1" w:rsidRPr="00DF4CFC" w:rsidRDefault="00D522D1" w:rsidP="00002CD1">
            <w:pPr>
              <w:spacing w:after="0"/>
              <w:jc w:val="center"/>
              <w:rPr>
                <w:rFonts w:cs="Arial"/>
                <w:b/>
              </w:rPr>
            </w:pPr>
            <w:r w:rsidRPr="00DF4CFC">
              <w:rPr>
                <w:rFonts w:cs="Arial"/>
                <w:b/>
              </w:rPr>
              <w:t>Status</w:t>
            </w:r>
          </w:p>
          <w:p w14:paraId="6B9D053D" w14:textId="77777777" w:rsidR="00D522D1" w:rsidRPr="00DF4CFC" w:rsidRDefault="00D522D1" w:rsidP="00002CD1">
            <w:pPr>
              <w:spacing w:after="0"/>
              <w:jc w:val="center"/>
              <w:rPr>
                <w:rFonts w:cs="Arial"/>
                <w:b/>
              </w:rPr>
            </w:pPr>
            <w:r w:rsidRPr="00DF4CFC">
              <w:rPr>
                <w:rFonts w:cs="Arial"/>
                <w:b/>
              </w:rPr>
              <w:t>(</w:t>
            </w:r>
            <w:r w:rsidR="00723646" w:rsidRPr="00DF4CFC">
              <w:rPr>
                <w:rFonts w:cs="Arial"/>
                <w:b/>
              </w:rPr>
              <w:t>open</w:t>
            </w:r>
            <w:r w:rsidRPr="00DF4CFC">
              <w:rPr>
                <w:rFonts w:cs="Arial"/>
                <w:b/>
              </w:rPr>
              <w:t xml:space="preserve">/ </w:t>
            </w:r>
            <w:r w:rsidR="00723646" w:rsidRPr="00DF4CFC">
              <w:rPr>
                <w:rFonts w:cs="Arial"/>
                <w:b/>
              </w:rPr>
              <w:t>done</w:t>
            </w:r>
            <w:r w:rsidRPr="00DF4CFC">
              <w:rPr>
                <w:rFonts w:cs="Arial"/>
                <w:b/>
              </w:rPr>
              <w:t>)</w:t>
            </w:r>
          </w:p>
        </w:tc>
        <w:tc>
          <w:tcPr>
            <w:tcW w:w="1616" w:type="dxa"/>
          </w:tcPr>
          <w:p w14:paraId="01DEF60A" w14:textId="77777777" w:rsidR="00D522D1" w:rsidRPr="00DF4CFC" w:rsidRDefault="00812F89" w:rsidP="00002CD1">
            <w:pPr>
              <w:spacing w:after="0"/>
              <w:jc w:val="center"/>
              <w:rPr>
                <w:rFonts w:cs="Arial"/>
                <w:b/>
              </w:rPr>
            </w:pPr>
            <w:r w:rsidRPr="00DF4CFC">
              <w:rPr>
                <w:rFonts w:cs="Arial"/>
                <w:b/>
              </w:rPr>
              <w:t>Responsible</w:t>
            </w:r>
          </w:p>
        </w:tc>
      </w:tr>
      <w:tr w:rsidR="00D522D1" w:rsidRPr="00DF4CFC" w14:paraId="5F847DF7" w14:textId="77777777">
        <w:tc>
          <w:tcPr>
            <w:tcW w:w="492" w:type="dxa"/>
          </w:tcPr>
          <w:p w14:paraId="2AE594EA" w14:textId="77777777" w:rsidR="00D522D1" w:rsidRPr="00DF4CFC" w:rsidRDefault="00D522D1" w:rsidP="00002CD1">
            <w:pPr>
              <w:rPr>
                <w:rFonts w:cs="Arial"/>
              </w:rPr>
            </w:pPr>
            <w:r w:rsidRPr="00DF4CFC">
              <w:rPr>
                <w:rFonts w:cs="Arial"/>
              </w:rPr>
              <w:t>1</w:t>
            </w:r>
          </w:p>
        </w:tc>
        <w:tc>
          <w:tcPr>
            <w:tcW w:w="6096" w:type="dxa"/>
          </w:tcPr>
          <w:p w14:paraId="448E973F" w14:textId="77777777" w:rsidR="00D522D1" w:rsidRPr="00DF4CFC" w:rsidRDefault="00D522D1" w:rsidP="00002CD1">
            <w:pPr>
              <w:rPr>
                <w:rFonts w:cs="Arial"/>
              </w:rPr>
            </w:pPr>
          </w:p>
        </w:tc>
        <w:tc>
          <w:tcPr>
            <w:tcW w:w="1063" w:type="dxa"/>
          </w:tcPr>
          <w:p w14:paraId="2D4D153E" w14:textId="77777777" w:rsidR="00D522D1" w:rsidRPr="00DF4CFC" w:rsidRDefault="00D522D1" w:rsidP="00002CD1">
            <w:pPr>
              <w:rPr>
                <w:rFonts w:cs="Arial"/>
              </w:rPr>
            </w:pPr>
          </w:p>
        </w:tc>
        <w:tc>
          <w:tcPr>
            <w:tcW w:w="1616" w:type="dxa"/>
          </w:tcPr>
          <w:p w14:paraId="0134BEB3" w14:textId="77777777" w:rsidR="00D522D1" w:rsidRPr="00DF4CFC" w:rsidRDefault="00D522D1" w:rsidP="00002CD1">
            <w:pPr>
              <w:rPr>
                <w:rFonts w:cs="Arial"/>
              </w:rPr>
            </w:pPr>
          </w:p>
        </w:tc>
      </w:tr>
      <w:tr w:rsidR="00D522D1" w:rsidRPr="00DF4CFC" w14:paraId="7E0EDF79" w14:textId="77777777">
        <w:tc>
          <w:tcPr>
            <w:tcW w:w="492" w:type="dxa"/>
          </w:tcPr>
          <w:p w14:paraId="78E15B9F" w14:textId="77777777" w:rsidR="00D522D1" w:rsidRPr="00DF4CFC" w:rsidRDefault="00D522D1" w:rsidP="00002CD1">
            <w:pPr>
              <w:rPr>
                <w:rFonts w:cs="Arial"/>
              </w:rPr>
            </w:pPr>
          </w:p>
        </w:tc>
        <w:tc>
          <w:tcPr>
            <w:tcW w:w="6096" w:type="dxa"/>
          </w:tcPr>
          <w:p w14:paraId="7884E7D5" w14:textId="77777777" w:rsidR="00D522D1" w:rsidRPr="00DF4CFC" w:rsidRDefault="00D522D1" w:rsidP="00002CD1">
            <w:pPr>
              <w:rPr>
                <w:rFonts w:cs="Arial"/>
              </w:rPr>
            </w:pPr>
          </w:p>
        </w:tc>
        <w:tc>
          <w:tcPr>
            <w:tcW w:w="1063" w:type="dxa"/>
          </w:tcPr>
          <w:p w14:paraId="1DBEC700" w14:textId="77777777" w:rsidR="00D522D1" w:rsidRPr="00DF4CFC" w:rsidRDefault="00D522D1" w:rsidP="00002CD1">
            <w:pPr>
              <w:rPr>
                <w:rFonts w:cs="Arial"/>
              </w:rPr>
            </w:pPr>
          </w:p>
        </w:tc>
        <w:tc>
          <w:tcPr>
            <w:tcW w:w="1616" w:type="dxa"/>
          </w:tcPr>
          <w:p w14:paraId="3AE4FEC7" w14:textId="77777777" w:rsidR="00D522D1" w:rsidRPr="00DF4CFC" w:rsidRDefault="00D522D1" w:rsidP="00002CD1">
            <w:pPr>
              <w:rPr>
                <w:rFonts w:cs="Arial"/>
              </w:rPr>
            </w:pPr>
          </w:p>
        </w:tc>
      </w:tr>
    </w:tbl>
    <w:p w14:paraId="1BA0143A" w14:textId="77777777" w:rsidR="00D522D1" w:rsidRPr="00DF4CFC" w:rsidRDefault="00D522D1" w:rsidP="00D522D1"/>
    <w:sectPr w:rsidR="00D522D1" w:rsidRPr="00DF4CFC" w:rsidSect="00166752">
      <w:headerReference w:type="even" r:id="rId7"/>
      <w:headerReference w:type="default" r:id="rId8"/>
      <w:footerReference w:type="even" r:id="rId9"/>
      <w:footerReference w:type="default" r:id="rId10"/>
      <w:headerReference w:type="first" r:id="rId11"/>
      <w:footerReference w:type="first" r:id="rId12"/>
      <w:pgSz w:w="11906" w:h="16838"/>
      <w:pgMar w:top="102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04B0B" w14:textId="77777777" w:rsidR="005558DD" w:rsidRDefault="005558DD">
      <w:r>
        <w:separator/>
      </w:r>
    </w:p>
  </w:endnote>
  <w:endnote w:type="continuationSeparator" w:id="0">
    <w:p w14:paraId="12CB002E" w14:textId="77777777" w:rsidR="005558DD" w:rsidRDefault="0055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2E615" w14:textId="77777777" w:rsidR="00DF2C24" w:rsidRDefault="00DF2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4C25" w14:textId="5167B59E" w:rsidR="007E3010" w:rsidRPr="0082135B" w:rsidRDefault="007B4568" w:rsidP="004E5AF5">
    <w:pPr>
      <w:pStyle w:val="Footer"/>
      <w:pBdr>
        <w:top w:val="single" w:sz="6" w:space="1" w:color="auto"/>
      </w:pBdr>
      <w:rPr>
        <w:rFonts w:cs="Arial"/>
        <w:sz w:val="18"/>
        <w:lang w:val="de-DE"/>
      </w:rPr>
    </w:pPr>
    <w:r>
      <w:rPr>
        <w:rFonts w:cs="Arial"/>
        <w:sz w:val="18"/>
        <w:lang w:val="de-DE"/>
      </w:rPr>
      <w:tab/>
      <w:t>Keyos Requirements Doc</w:t>
    </w:r>
    <w:r w:rsidR="007E3010" w:rsidRPr="0082135B">
      <w:rPr>
        <w:rFonts w:cs="Arial"/>
        <w:sz w:val="18"/>
        <w:lang w:val="de-DE"/>
      </w:rPr>
      <w:tab/>
    </w:r>
  </w:p>
  <w:p w14:paraId="68AC1AFB" w14:textId="1DB55AC3" w:rsidR="007E3010" w:rsidRPr="004E5AF5" w:rsidRDefault="007E3010" w:rsidP="004E5AF5">
    <w:pPr>
      <w:pStyle w:val="Footer"/>
      <w:pBdr>
        <w:top w:val="single" w:sz="6" w:space="1" w:color="auto"/>
      </w:pBdr>
      <w:rPr>
        <w:rFonts w:cs="Arial"/>
      </w:rPr>
    </w:pPr>
    <w:r w:rsidRPr="00642A4E">
      <w:rPr>
        <w:rFonts w:cs="Arial"/>
        <w:sz w:val="18"/>
      </w:rPr>
      <w:tab/>
    </w:r>
    <w:r>
      <w:rPr>
        <w:rFonts w:cs="Arial"/>
        <w:sz w:val="18"/>
      </w:rPr>
      <w:tab/>
      <w:t>Page</w:t>
    </w:r>
    <w:r w:rsidRPr="00642A4E">
      <w:rPr>
        <w:rFonts w:cs="Arial"/>
        <w:sz w:val="18"/>
      </w:rPr>
      <w:t xml:space="preserve"> </w:t>
    </w:r>
    <w:r w:rsidRPr="00642A4E">
      <w:rPr>
        <w:rFonts w:cs="Arial"/>
        <w:sz w:val="18"/>
      </w:rPr>
      <w:fldChar w:fldCharType="begin"/>
    </w:r>
    <w:r w:rsidRPr="00642A4E">
      <w:rPr>
        <w:rFonts w:cs="Arial"/>
        <w:sz w:val="18"/>
      </w:rPr>
      <w:instrText xml:space="preserve"> PAGE  \* MERGEFORMAT </w:instrText>
    </w:r>
    <w:r w:rsidRPr="00642A4E">
      <w:rPr>
        <w:rFonts w:cs="Arial"/>
        <w:sz w:val="18"/>
      </w:rPr>
      <w:fldChar w:fldCharType="separate"/>
    </w:r>
    <w:r w:rsidR="000D5293">
      <w:rPr>
        <w:rFonts w:cs="Arial"/>
        <w:noProof/>
        <w:sz w:val="18"/>
      </w:rPr>
      <w:t>1</w:t>
    </w:r>
    <w:r w:rsidRPr="00642A4E">
      <w:rPr>
        <w:rFonts w:cs="Arial"/>
        <w:sz w:val="18"/>
      </w:rPr>
      <w:fldChar w:fldCharType="end"/>
    </w:r>
    <w:r w:rsidRPr="00642A4E">
      <w:rPr>
        <w:rFonts w:cs="Arial"/>
        <w:sz w:val="18"/>
      </w:rPr>
      <w:t>/</w:t>
    </w:r>
    <w:r w:rsidR="00733FA9">
      <w:rPr>
        <w:rFonts w:cs="Arial"/>
        <w:noProof/>
        <w:sz w:val="18"/>
      </w:rPr>
      <w:fldChar w:fldCharType="begin"/>
    </w:r>
    <w:r w:rsidR="00733FA9">
      <w:rPr>
        <w:rFonts w:cs="Arial"/>
        <w:noProof/>
        <w:sz w:val="18"/>
      </w:rPr>
      <w:instrText xml:space="preserve"> NUMPAGES  \* MERGEFORMAT </w:instrText>
    </w:r>
    <w:r w:rsidR="00733FA9">
      <w:rPr>
        <w:rFonts w:cs="Arial"/>
        <w:noProof/>
        <w:sz w:val="18"/>
      </w:rPr>
      <w:fldChar w:fldCharType="separate"/>
    </w:r>
    <w:r w:rsidR="000D5293">
      <w:rPr>
        <w:rFonts w:cs="Arial"/>
        <w:noProof/>
        <w:sz w:val="18"/>
      </w:rPr>
      <w:t>7</w:t>
    </w:r>
    <w:r w:rsidR="00733FA9">
      <w:rPr>
        <w:rFonts w:cs="Arial"/>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FAF70" w14:textId="77777777" w:rsidR="00DF2C24" w:rsidRDefault="00DF2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E4444" w14:textId="77777777" w:rsidR="005558DD" w:rsidRDefault="005558DD">
      <w:r>
        <w:separator/>
      </w:r>
    </w:p>
  </w:footnote>
  <w:footnote w:type="continuationSeparator" w:id="0">
    <w:p w14:paraId="5FC3FD09" w14:textId="77777777" w:rsidR="005558DD" w:rsidRDefault="0055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4858" w14:textId="77777777" w:rsidR="00DF2C24" w:rsidRDefault="00DF2C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70"/>
      <w:gridCol w:w="6660"/>
      <w:gridCol w:w="1440"/>
    </w:tblGrid>
    <w:tr w:rsidR="007E3010" w:rsidRPr="00642A4E" w14:paraId="28CC008D" w14:textId="77777777" w:rsidTr="0011459F">
      <w:tc>
        <w:tcPr>
          <w:tcW w:w="970" w:type="dxa"/>
        </w:tcPr>
        <w:p w14:paraId="129C76F6" w14:textId="3080D270" w:rsidR="007E3010" w:rsidRPr="004E5AF5" w:rsidRDefault="007E3010" w:rsidP="004E5AF5">
          <w:pPr>
            <w:spacing w:before="120"/>
          </w:pPr>
        </w:p>
      </w:tc>
      <w:tc>
        <w:tcPr>
          <w:tcW w:w="6660" w:type="dxa"/>
        </w:tcPr>
        <w:p w14:paraId="178C6CE6" w14:textId="689FCB05" w:rsidR="007E3010" w:rsidRPr="00FF4732" w:rsidRDefault="007E3010" w:rsidP="00913386">
          <w:pPr>
            <w:spacing w:after="0"/>
            <w:ind w:left="425"/>
            <w:jc w:val="center"/>
            <w:rPr>
              <w:b/>
              <w:sz w:val="28"/>
              <w:szCs w:val="28"/>
              <w:u w:val="single"/>
            </w:rPr>
          </w:pPr>
          <w:r>
            <w:rPr>
              <w:b/>
              <w:sz w:val="28"/>
              <w:szCs w:val="28"/>
              <w:u w:val="single"/>
            </w:rPr>
            <w:t>&lt;</w:t>
          </w:r>
          <w:proofErr w:type="spellStart"/>
          <w:r w:rsidR="00320634">
            <w:rPr>
              <w:b/>
              <w:sz w:val="28"/>
              <w:szCs w:val="28"/>
              <w:u w:val="single"/>
            </w:rPr>
            <w:t>Keyos</w:t>
          </w:r>
          <w:proofErr w:type="spellEnd"/>
          <w:r>
            <w:rPr>
              <w:b/>
              <w:sz w:val="28"/>
              <w:szCs w:val="28"/>
              <w:u w:val="single"/>
            </w:rPr>
            <w:t>&gt;</w:t>
          </w:r>
        </w:p>
      </w:tc>
      <w:tc>
        <w:tcPr>
          <w:tcW w:w="1440" w:type="dxa"/>
        </w:tcPr>
        <w:p w14:paraId="013A6982" w14:textId="77777777" w:rsidR="007E3010" w:rsidRDefault="007E3010" w:rsidP="004E5AF5">
          <w:pPr>
            <w:spacing w:before="120"/>
          </w:pPr>
          <w:r>
            <w:t>Requirement Specification</w:t>
          </w:r>
        </w:p>
        <w:p w14:paraId="38EE4B50" w14:textId="77777777" w:rsidR="007E3010" w:rsidRPr="00642A4E" w:rsidRDefault="007E3010" w:rsidP="004E5AF5">
          <w:pPr>
            <w:spacing w:before="120"/>
            <w:jc w:val="right"/>
          </w:pPr>
        </w:p>
      </w:tc>
    </w:tr>
  </w:tbl>
  <w:p w14:paraId="353DE0EA" w14:textId="77777777" w:rsidR="007E3010" w:rsidRPr="00642A4E" w:rsidRDefault="007E3010" w:rsidP="004E5AF5">
    <w:pPr>
      <w:rPr>
        <w:sz w:val="12"/>
      </w:rPr>
    </w:pPr>
  </w:p>
  <w:p w14:paraId="21EA339F" w14:textId="77777777" w:rsidR="007E3010" w:rsidRDefault="007E30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B84E7" w14:textId="77777777" w:rsidR="00DF2C24" w:rsidRDefault="00DF2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0B4"/>
    <w:multiLevelType w:val="multilevel"/>
    <w:tmpl w:val="EEFCE69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D66B6"/>
    <w:multiLevelType w:val="hybridMultilevel"/>
    <w:tmpl w:val="16A885BA"/>
    <w:lvl w:ilvl="0" w:tplc="5BEA8B9A">
      <w:numFmt w:val="bullet"/>
      <w:lvlText w:val=""/>
      <w:lvlJc w:val="left"/>
      <w:pPr>
        <w:tabs>
          <w:tab w:val="num" w:pos="810"/>
        </w:tabs>
        <w:ind w:left="810" w:hanging="450"/>
      </w:pPr>
      <w:rPr>
        <w:rFonts w:ascii="Wingdings" w:eastAsia="Times New Roman" w:hAnsi="Wingdings" w:cs="Times New Roman"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EB0123"/>
    <w:multiLevelType w:val="multilevel"/>
    <w:tmpl w:val="ADE0D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B4E6B"/>
    <w:multiLevelType w:val="multilevel"/>
    <w:tmpl w:val="6E30C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F66A9"/>
    <w:multiLevelType w:val="multilevel"/>
    <w:tmpl w:val="6E30C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AFB016C"/>
    <w:multiLevelType w:val="multilevel"/>
    <w:tmpl w:val="E514F6A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B686F"/>
    <w:multiLevelType w:val="multilevel"/>
    <w:tmpl w:val="5E26338A"/>
    <w:lvl w:ilvl="0">
      <w:start w:val="1"/>
      <w:numFmt w:val="decimal"/>
      <w:lvlText w:val="%1."/>
      <w:lvlJc w:val="left"/>
      <w:pPr>
        <w:tabs>
          <w:tab w:val="num" w:pos="719"/>
        </w:tabs>
        <w:ind w:left="357" w:hanging="357"/>
      </w:pPr>
      <w:rPr>
        <w:rFonts w:hint="default"/>
      </w:rPr>
    </w:lvl>
    <w:lvl w:ilvl="1">
      <w:start w:val="1"/>
      <w:numFmt w:val="decimal"/>
      <w:lvlText w:val="%1.%2."/>
      <w:lvlJc w:val="left"/>
      <w:pPr>
        <w:tabs>
          <w:tab w:val="num" w:pos="720"/>
        </w:tabs>
        <w:ind w:left="357" w:hanging="357"/>
      </w:pPr>
      <w:rPr>
        <w:rFonts w:hint="default"/>
      </w:rPr>
    </w:lvl>
    <w:lvl w:ilvl="2">
      <w:start w:val="1"/>
      <w:numFmt w:val="decimal"/>
      <w:lvlText w:val="%1.%2.%3."/>
      <w:lvlJc w:val="left"/>
      <w:pPr>
        <w:tabs>
          <w:tab w:val="num" w:pos="2519"/>
        </w:tabs>
        <w:ind w:left="1223" w:hanging="504"/>
      </w:pPr>
      <w:rPr>
        <w:rFonts w:hint="default"/>
      </w:rPr>
    </w:lvl>
    <w:lvl w:ilvl="3">
      <w:start w:val="1"/>
      <w:numFmt w:val="decimal"/>
      <w:lvlText w:val="%1.%2.%3.%4."/>
      <w:lvlJc w:val="left"/>
      <w:pPr>
        <w:tabs>
          <w:tab w:val="num" w:pos="3239"/>
        </w:tabs>
        <w:ind w:left="1727" w:hanging="648"/>
      </w:pPr>
      <w:rPr>
        <w:rFonts w:hint="default"/>
      </w:rPr>
    </w:lvl>
    <w:lvl w:ilvl="4">
      <w:start w:val="1"/>
      <w:numFmt w:val="decimal"/>
      <w:lvlText w:val="%1.%2.%3.%4.%5."/>
      <w:lvlJc w:val="left"/>
      <w:pPr>
        <w:tabs>
          <w:tab w:val="num" w:pos="3959"/>
        </w:tabs>
        <w:ind w:left="2231" w:hanging="792"/>
      </w:pPr>
      <w:rPr>
        <w:rFonts w:hint="default"/>
      </w:rPr>
    </w:lvl>
    <w:lvl w:ilvl="5">
      <w:start w:val="1"/>
      <w:numFmt w:val="decimal"/>
      <w:lvlText w:val="%1.%2.%3.%4.%5.%6."/>
      <w:lvlJc w:val="left"/>
      <w:pPr>
        <w:tabs>
          <w:tab w:val="num" w:pos="5039"/>
        </w:tabs>
        <w:ind w:left="2735" w:hanging="936"/>
      </w:pPr>
      <w:rPr>
        <w:rFonts w:hint="default"/>
      </w:rPr>
    </w:lvl>
    <w:lvl w:ilvl="6">
      <w:start w:val="1"/>
      <w:numFmt w:val="decimal"/>
      <w:lvlText w:val="%1.%2.%3.%4.%5.%6.%7."/>
      <w:lvlJc w:val="left"/>
      <w:pPr>
        <w:tabs>
          <w:tab w:val="num" w:pos="5759"/>
        </w:tabs>
        <w:ind w:left="3239" w:hanging="1080"/>
      </w:pPr>
      <w:rPr>
        <w:rFonts w:hint="default"/>
      </w:rPr>
    </w:lvl>
    <w:lvl w:ilvl="7">
      <w:start w:val="1"/>
      <w:numFmt w:val="decimal"/>
      <w:lvlText w:val="%1.%2.%3.%4.%5.%6.%7.%8."/>
      <w:lvlJc w:val="left"/>
      <w:pPr>
        <w:tabs>
          <w:tab w:val="num" w:pos="6479"/>
        </w:tabs>
        <w:ind w:left="3743" w:hanging="1224"/>
      </w:pPr>
      <w:rPr>
        <w:rFonts w:hint="default"/>
      </w:rPr>
    </w:lvl>
    <w:lvl w:ilvl="8">
      <w:start w:val="1"/>
      <w:numFmt w:val="decimal"/>
      <w:lvlText w:val="%1.%2.%3.%4.%5.%6.%7.%8.%9."/>
      <w:lvlJc w:val="left"/>
      <w:pPr>
        <w:tabs>
          <w:tab w:val="num" w:pos="7559"/>
        </w:tabs>
        <w:ind w:left="4319" w:hanging="1440"/>
      </w:pPr>
      <w:rPr>
        <w:rFonts w:hint="default"/>
      </w:rPr>
    </w:lvl>
  </w:abstractNum>
  <w:abstractNum w:abstractNumId="7" w15:restartNumberingAfterBreak="0">
    <w:nsid w:val="4D993A55"/>
    <w:multiLevelType w:val="multilevel"/>
    <w:tmpl w:val="E514F6A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803F0"/>
    <w:multiLevelType w:val="multilevel"/>
    <w:tmpl w:val="74321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961C4"/>
    <w:multiLevelType w:val="multilevel"/>
    <w:tmpl w:val="E514F6A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64464"/>
    <w:multiLevelType w:val="multilevel"/>
    <w:tmpl w:val="0BA4D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44E46"/>
    <w:multiLevelType w:val="multilevel"/>
    <w:tmpl w:val="4A868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031F8"/>
    <w:multiLevelType w:val="multilevel"/>
    <w:tmpl w:val="E514F6A0"/>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B3E56"/>
    <w:multiLevelType w:val="hybridMultilevel"/>
    <w:tmpl w:val="3018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070F0"/>
    <w:multiLevelType w:val="multilevel"/>
    <w:tmpl w:val="2384F788"/>
    <w:lvl w:ilvl="0">
      <w:start w:val="1"/>
      <w:numFmt w:val="decimal"/>
      <w:pStyle w:val="Heading1"/>
      <w:lvlText w:val="%1."/>
      <w:lvlJc w:val="left"/>
      <w:pPr>
        <w:tabs>
          <w:tab w:val="num" w:pos="719"/>
        </w:tabs>
        <w:ind w:left="357" w:hanging="357"/>
      </w:pPr>
      <w:rPr>
        <w:rFonts w:hint="default"/>
      </w:rPr>
    </w:lvl>
    <w:lvl w:ilvl="1">
      <w:start w:val="1"/>
      <w:numFmt w:val="decimal"/>
      <w:pStyle w:val="Heading2"/>
      <w:lvlText w:val="%1.%2."/>
      <w:lvlJc w:val="left"/>
      <w:pPr>
        <w:tabs>
          <w:tab w:val="num" w:pos="720"/>
        </w:tabs>
        <w:ind w:left="357" w:hanging="357"/>
      </w:pPr>
      <w:rPr>
        <w:rFonts w:hint="default"/>
      </w:rPr>
    </w:lvl>
    <w:lvl w:ilvl="2">
      <w:start w:val="1"/>
      <w:numFmt w:val="decimal"/>
      <w:pStyle w:val="Heading3"/>
      <w:lvlText w:val="%1.%2.%3."/>
      <w:lvlJc w:val="left"/>
      <w:pPr>
        <w:tabs>
          <w:tab w:val="num" w:pos="720"/>
        </w:tabs>
        <w:ind w:left="1223" w:hanging="1223"/>
      </w:pPr>
      <w:rPr>
        <w:rFonts w:hint="default"/>
      </w:rPr>
    </w:lvl>
    <w:lvl w:ilvl="3">
      <w:start w:val="1"/>
      <w:numFmt w:val="decimal"/>
      <w:lvlText w:val="%1.%2.%3.%4."/>
      <w:lvlJc w:val="left"/>
      <w:pPr>
        <w:tabs>
          <w:tab w:val="num" w:pos="3239"/>
        </w:tabs>
        <w:ind w:left="1727" w:hanging="648"/>
      </w:pPr>
      <w:rPr>
        <w:rFonts w:hint="default"/>
      </w:rPr>
    </w:lvl>
    <w:lvl w:ilvl="4">
      <w:start w:val="1"/>
      <w:numFmt w:val="decimal"/>
      <w:lvlText w:val="%1.%2.%3.%4.%5."/>
      <w:lvlJc w:val="left"/>
      <w:pPr>
        <w:tabs>
          <w:tab w:val="num" w:pos="3959"/>
        </w:tabs>
        <w:ind w:left="2231" w:hanging="792"/>
      </w:pPr>
      <w:rPr>
        <w:rFonts w:hint="default"/>
      </w:rPr>
    </w:lvl>
    <w:lvl w:ilvl="5">
      <w:start w:val="1"/>
      <w:numFmt w:val="decimal"/>
      <w:lvlText w:val="%1.%2.%3.%4.%5.%6."/>
      <w:lvlJc w:val="left"/>
      <w:pPr>
        <w:tabs>
          <w:tab w:val="num" w:pos="5039"/>
        </w:tabs>
        <w:ind w:left="2735" w:hanging="936"/>
      </w:pPr>
      <w:rPr>
        <w:rFonts w:hint="default"/>
      </w:rPr>
    </w:lvl>
    <w:lvl w:ilvl="6">
      <w:start w:val="1"/>
      <w:numFmt w:val="decimal"/>
      <w:lvlText w:val="%1.%2.%3.%4.%5.%6.%7."/>
      <w:lvlJc w:val="left"/>
      <w:pPr>
        <w:tabs>
          <w:tab w:val="num" w:pos="5759"/>
        </w:tabs>
        <w:ind w:left="3239" w:hanging="1080"/>
      </w:pPr>
      <w:rPr>
        <w:rFonts w:hint="default"/>
      </w:rPr>
    </w:lvl>
    <w:lvl w:ilvl="7">
      <w:start w:val="1"/>
      <w:numFmt w:val="decimal"/>
      <w:lvlText w:val="%1.%2.%3.%4.%5.%6.%7.%8."/>
      <w:lvlJc w:val="left"/>
      <w:pPr>
        <w:tabs>
          <w:tab w:val="num" w:pos="6479"/>
        </w:tabs>
        <w:ind w:left="3743" w:hanging="1224"/>
      </w:pPr>
      <w:rPr>
        <w:rFonts w:hint="default"/>
      </w:rPr>
    </w:lvl>
    <w:lvl w:ilvl="8">
      <w:start w:val="1"/>
      <w:numFmt w:val="decimal"/>
      <w:lvlText w:val="%1.%2.%3.%4.%5.%6.%7.%8.%9."/>
      <w:lvlJc w:val="left"/>
      <w:pPr>
        <w:tabs>
          <w:tab w:val="num" w:pos="7559"/>
        </w:tabs>
        <w:ind w:left="4319" w:hanging="1440"/>
      </w:pPr>
      <w:rPr>
        <w:rFonts w:hint="default"/>
      </w:rPr>
    </w:lvl>
  </w:abstractNum>
  <w:abstractNum w:abstractNumId="15" w15:restartNumberingAfterBreak="0">
    <w:nsid w:val="710F2307"/>
    <w:multiLevelType w:val="multilevel"/>
    <w:tmpl w:val="EEFCE69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BF00E9"/>
    <w:multiLevelType w:val="hybridMultilevel"/>
    <w:tmpl w:val="B1D85F06"/>
    <w:lvl w:ilvl="0" w:tplc="9ACAB12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7CC32A95"/>
    <w:multiLevelType w:val="hybridMultilevel"/>
    <w:tmpl w:val="D690DF0A"/>
    <w:lvl w:ilvl="0" w:tplc="D8B06C28">
      <w:numFmt w:val="bullet"/>
      <w:lvlText w:val=""/>
      <w:lvlJc w:val="left"/>
      <w:pPr>
        <w:tabs>
          <w:tab w:val="num" w:pos="810"/>
        </w:tabs>
        <w:ind w:left="810" w:hanging="450"/>
      </w:pPr>
      <w:rPr>
        <w:rFonts w:ascii="Wingdings" w:eastAsia="Times New Roman" w:hAnsi="Wingdings" w:cs="Times New Roman"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6"/>
  </w:num>
  <w:num w:numId="9">
    <w:abstractNumId w:val="17"/>
  </w:num>
  <w:num w:numId="10">
    <w:abstractNumId w:val="1"/>
  </w:num>
  <w:num w:numId="11">
    <w:abstractNumId w:val="2"/>
    <w:lvlOverride w:ilvl="2">
      <w:lvl w:ilvl="2">
        <w:numFmt w:val="lowerRoman"/>
        <w:lvlText w:val="%3."/>
        <w:lvlJc w:val="right"/>
      </w:lvl>
    </w:lvlOverride>
  </w:num>
  <w:num w:numId="12">
    <w:abstractNumId w:val="13"/>
  </w:num>
  <w:num w:numId="13">
    <w:abstractNumId w:val="11"/>
    <w:lvlOverride w:ilvl="2">
      <w:lvl w:ilvl="2">
        <w:numFmt w:val="lowerRoman"/>
        <w:lvlText w:val="%3."/>
        <w:lvlJc w:val="right"/>
      </w:lvl>
    </w:lvlOverride>
  </w:num>
  <w:num w:numId="14">
    <w:abstractNumId w:val="3"/>
  </w:num>
  <w:num w:numId="15">
    <w:abstractNumId w:val="0"/>
  </w:num>
  <w:num w:numId="16">
    <w:abstractNumId w:val="4"/>
  </w:num>
  <w:num w:numId="17">
    <w:abstractNumId w:val="10"/>
  </w:num>
  <w:num w:numId="18">
    <w:abstractNumId w:val="15"/>
  </w:num>
  <w:num w:numId="19">
    <w:abstractNumId w:val="8"/>
  </w:num>
  <w:num w:numId="20">
    <w:abstractNumId w:val="9"/>
  </w:num>
  <w:num w:numId="21">
    <w:abstractNumId w:val="12"/>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C9"/>
    <w:rsid w:val="00002CD1"/>
    <w:rsid w:val="00006C1C"/>
    <w:rsid w:val="000150EE"/>
    <w:rsid w:val="00015CF8"/>
    <w:rsid w:val="00025F62"/>
    <w:rsid w:val="00025FA7"/>
    <w:rsid w:val="0004246C"/>
    <w:rsid w:val="00043205"/>
    <w:rsid w:val="00047064"/>
    <w:rsid w:val="00075C7F"/>
    <w:rsid w:val="00085FEF"/>
    <w:rsid w:val="00090C99"/>
    <w:rsid w:val="000935A7"/>
    <w:rsid w:val="000A060D"/>
    <w:rsid w:val="000A4CF5"/>
    <w:rsid w:val="000B59EB"/>
    <w:rsid w:val="000B5BCC"/>
    <w:rsid w:val="000D5293"/>
    <w:rsid w:val="000D6E3F"/>
    <w:rsid w:val="000E42F6"/>
    <w:rsid w:val="000F2966"/>
    <w:rsid w:val="000F33B7"/>
    <w:rsid w:val="000F3E6B"/>
    <w:rsid w:val="000F6658"/>
    <w:rsid w:val="00100671"/>
    <w:rsid w:val="00103B90"/>
    <w:rsid w:val="00113F3C"/>
    <w:rsid w:val="0011459F"/>
    <w:rsid w:val="001153D5"/>
    <w:rsid w:val="001415C9"/>
    <w:rsid w:val="00146573"/>
    <w:rsid w:val="00146649"/>
    <w:rsid w:val="00146AF2"/>
    <w:rsid w:val="001477D0"/>
    <w:rsid w:val="0015178D"/>
    <w:rsid w:val="00157487"/>
    <w:rsid w:val="001616AC"/>
    <w:rsid w:val="0016379B"/>
    <w:rsid w:val="00164174"/>
    <w:rsid w:val="00166752"/>
    <w:rsid w:val="0017287C"/>
    <w:rsid w:val="00174F8A"/>
    <w:rsid w:val="00177289"/>
    <w:rsid w:val="00182778"/>
    <w:rsid w:val="001830A9"/>
    <w:rsid w:val="00187A9D"/>
    <w:rsid w:val="001920D6"/>
    <w:rsid w:val="001A1F08"/>
    <w:rsid w:val="001A2FA5"/>
    <w:rsid w:val="001A3938"/>
    <w:rsid w:val="001C6E9A"/>
    <w:rsid w:val="001D0BC5"/>
    <w:rsid w:val="001D31E1"/>
    <w:rsid w:val="001E1F01"/>
    <w:rsid w:val="001E32DB"/>
    <w:rsid w:val="001F31D6"/>
    <w:rsid w:val="00201614"/>
    <w:rsid w:val="00203201"/>
    <w:rsid w:val="00203BEB"/>
    <w:rsid w:val="00203D20"/>
    <w:rsid w:val="0020409C"/>
    <w:rsid w:val="00211474"/>
    <w:rsid w:val="00211652"/>
    <w:rsid w:val="00221C3E"/>
    <w:rsid w:val="00223465"/>
    <w:rsid w:val="00223EB1"/>
    <w:rsid w:val="00236CE3"/>
    <w:rsid w:val="00237864"/>
    <w:rsid w:val="00244BB0"/>
    <w:rsid w:val="00256261"/>
    <w:rsid w:val="002608A7"/>
    <w:rsid w:val="002708C8"/>
    <w:rsid w:val="00273FA5"/>
    <w:rsid w:val="00280C3C"/>
    <w:rsid w:val="00284BF8"/>
    <w:rsid w:val="0029166D"/>
    <w:rsid w:val="00295955"/>
    <w:rsid w:val="00295A0C"/>
    <w:rsid w:val="00296B03"/>
    <w:rsid w:val="002A1C14"/>
    <w:rsid w:val="002A1E26"/>
    <w:rsid w:val="002D5B6E"/>
    <w:rsid w:val="002D5D16"/>
    <w:rsid w:val="002D679F"/>
    <w:rsid w:val="002D789A"/>
    <w:rsid w:val="002E0DB8"/>
    <w:rsid w:val="002E3B55"/>
    <w:rsid w:val="002E509D"/>
    <w:rsid w:val="002E55C5"/>
    <w:rsid w:val="002E55F8"/>
    <w:rsid w:val="002E7AF2"/>
    <w:rsid w:val="002F6D9D"/>
    <w:rsid w:val="00302889"/>
    <w:rsid w:val="00304A47"/>
    <w:rsid w:val="00320634"/>
    <w:rsid w:val="00320EC6"/>
    <w:rsid w:val="0032142B"/>
    <w:rsid w:val="00331022"/>
    <w:rsid w:val="00335946"/>
    <w:rsid w:val="003465DA"/>
    <w:rsid w:val="0035351E"/>
    <w:rsid w:val="00354EDB"/>
    <w:rsid w:val="00356470"/>
    <w:rsid w:val="00356E7B"/>
    <w:rsid w:val="003758C5"/>
    <w:rsid w:val="00382846"/>
    <w:rsid w:val="003831E7"/>
    <w:rsid w:val="003848C1"/>
    <w:rsid w:val="00384F64"/>
    <w:rsid w:val="00385D32"/>
    <w:rsid w:val="0038628A"/>
    <w:rsid w:val="003A02AF"/>
    <w:rsid w:val="003A2672"/>
    <w:rsid w:val="003A7E40"/>
    <w:rsid w:val="003B217C"/>
    <w:rsid w:val="003B643E"/>
    <w:rsid w:val="003B6E42"/>
    <w:rsid w:val="003C1C1C"/>
    <w:rsid w:val="003E0208"/>
    <w:rsid w:val="003E1682"/>
    <w:rsid w:val="003E38A6"/>
    <w:rsid w:val="003E6E39"/>
    <w:rsid w:val="003F5835"/>
    <w:rsid w:val="0040029C"/>
    <w:rsid w:val="004117D6"/>
    <w:rsid w:val="00415266"/>
    <w:rsid w:val="00416185"/>
    <w:rsid w:val="004207D9"/>
    <w:rsid w:val="00420931"/>
    <w:rsid w:val="00422B94"/>
    <w:rsid w:val="00425695"/>
    <w:rsid w:val="00436B0D"/>
    <w:rsid w:val="00441ED8"/>
    <w:rsid w:val="00444A8D"/>
    <w:rsid w:val="00450A5C"/>
    <w:rsid w:val="00456ABC"/>
    <w:rsid w:val="00461064"/>
    <w:rsid w:val="00464450"/>
    <w:rsid w:val="00480061"/>
    <w:rsid w:val="00480162"/>
    <w:rsid w:val="00481DEF"/>
    <w:rsid w:val="00483459"/>
    <w:rsid w:val="00486474"/>
    <w:rsid w:val="00492520"/>
    <w:rsid w:val="004A3304"/>
    <w:rsid w:val="004A4930"/>
    <w:rsid w:val="004A7899"/>
    <w:rsid w:val="004B672E"/>
    <w:rsid w:val="004B70C5"/>
    <w:rsid w:val="004C0EE7"/>
    <w:rsid w:val="004C275F"/>
    <w:rsid w:val="004D10B0"/>
    <w:rsid w:val="004D12F0"/>
    <w:rsid w:val="004D1E74"/>
    <w:rsid w:val="004E1332"/>
    <w:rsid w:val="004E3CD2"/>
    <w:rsid w:val="004E5AF5"/>
    <w:rsid w:val="004F1FAC"/>
    <w:rsid w:val="0050038D"/>
    <w:rsid w:val="00500AEC"/>
    <w:rsid w:val="005124EB"/>
    <w:rsid w:val="005166AC"/>
    <w:rsid w:val="0052676B"/>
    <w:rsid w:val="005322E0"/>
    <w:rsid w:val="00544B33"/>
    <w:rsid w:val="0055029D"/>
    <w:rsid w:val="00554DCA"/>
    <w:rsid w:val="005558DD"/>
    <w:rsid w:val="005668F2"/>
    <w:rsid w:val="005704A8"/>
    <w:rsid w:val="005735E0"/>
    <w:rsid w:val="0057612F"/>
    <w:rsid w:val="00577F72"/>
    <w:rsid w:val="005846E3"/>
    <w:rsid w:val="00585072"/>
    <w:rsid w:val="00587E58"/>
    <w:rsid w:val="00592234"/>
    <w:rsid w:val="0059447A"/>
    <w:rsid w:val="00597091"/>
    <w:rsid w:val="00597CF5"/>
    <w:rsid w:val="005B15B5"/>
    <w:rsid w:val="005B390D"/>
    <w:rsid w:val="005B4F08"/>
    <w:rsid w:val="005B6D78"/>
    <w:rsid w:val="005C1205"/>
    <w:rsid w:val="005D6FCA"/>
    <w:rsid w:val="005E54CD"/>
    <w:rsid w:val="005F05A8"/>
    <w:rsid w:val="005F656A"/>
    <w:rsid w:val="00601310"/>
    <w:rsid w:val="00610A4D"/>
    <w:rsid w:val="00617938"/>
    <w:rsid w:val="00632D7C"/>
    <w:rsid w:val="00634600"/>
    <w:rsid w:val="006419FF"/>
    <w:rsid w:val="0067020B"/>
    <w:rsid w:val="006749B7"/>
    <w:rsid w:val="00680B3E"/>
    <w:rsid w:val="00682DB0"/>
    <w:rsid w:val="00683188"/>
    <w:rsid w:val="006A23EA"/>
    <w:rsid w:val="006A5D4A"/>
    <w:rsid w:val="006B255D"/>
    <w:rsid w:val="006D00AE"/>
    <w:rsid w:val="006D614B"/>
    <w:rsid w:val="006D6DCC"/>
    <w:rsid w:val="006D7319"/>
    <w:rsid w:val="006E69FF"/>
    <w:rsid w:val="00700124"/>
    <w:rsid w:val="00704013"/>
    <w:rsid w:val="00707515"/>
    <w:rsid w:val="00717BE1"/>
    <w:rsid w:val="00720815"/>
    <w:rsid w:val="00720D4F"/>
    <w:rsid w:val="00723646"/>
    <w:rsid w:val="00723879"/>
    <w:rsid w:val="00727B6C"/>
    <w:rsid w:val="00733FA9"/>
    <w:rsid w:val="00734B7C"/>
    <w:rsid w:val="00736B21"/>
    <w:rsid w:val="00741AF4"/>
    <w:rsid w:val="00742073"/>
    <w:rsid w:val="007559B8"/>
    <w:rsid w:val="0076238B"/>
    <w:rsid w:val="00762FCB"/>
    <w:rsid w:val="00766673"/>
    <w:rsid w:val="00773048"/>
    <w:rsid w:val="007747D6"/>
    <w:rsid w:val="0077527E"/>
    <w:rsid w:val="007757CF"/>
    <w:rsid w:val="00776156"/>
    <w:rsid w:val="0078209B"/>
    <w:rsid w:val="0078233E"/>
    <w:rsid w:val="007968BE"/>
    <w:rsid w:val="0079759F"/>
    <w:rsid w:val="007A46D8"/>
    <w:rsid w:val="007A46FD"/>
    <w:rsid w:val="007B0DFD"/>
    <w:rsid w:val="007B4568"/>
    <w:rsid w:val="007C33BE"/>
    <w:rsid w:val="007C5438"/>
    <w:rsid w:val="007D02BE"/>
    <w:rsid w:val="007E1495"/>
    <w:rsid w:val="007E3010"/>
    <w:rsid w:val="007E4DB6"/>
    <w:rsid w:val="007E5088"/>
    <w:rsid w:val="007E5F39"/>
    <w:rsid w:val="007E658F"/>
    <w:rsid w:val="007F172C"/>
    <w:rsid w:val="007F1A98"/>
    <w:rsid w:val="007F2239"/>
    <w:rsid w:val="007F7452"/>
    <w:rsid w:val="00802B4B"/>
    <w:rsid w:val="0080653A"/>
    <w:rsid w:val="00806DCE"/>
    <w:rsid w:val="00812F89"/>
    <w:rsid w:val="00815D0E"/>
    <w:rsid w:val="008204EA"/>
    <w:rsid w:val="0082135B"/>
    <w:rsid w:val="008252D8"/>
    <w:rsid w:val="00846F1E"/>
    <w:rsid w:val="008502D2"/>
    <w:rsid w:val="00850403"/>
    <w:rsid w:val="008517D4"/>
    <w:rsid w:val="008520A1"/>
    <w:rsid w:val="00873A32"/>
    <w:rsid w:val="00877B2C"/>
    <w:rsid w:val="00880EBD"/>
    <w:rsid w:val="0088331F"/>
    <w:rsid w:val="0088639F"/>
    <w:rsid w:val="008A0AB5"/>
    <w:rsid w:val="008A46FE"/>
    <w:rsid w:val="008A5594"/>
    <w:rsid w:val="008A6F66"/>
    <w:rsid w:val="008C10DF"/>
    <w:rsid w:val="008C4881"/>
    <w:rsid w:val="008D206B"/>
    <w:rsid w:val="008D34CE"/>
    <w:rsid w:val="008D62A8"/>
    <w:rsid w:val="008E447E"/>
    <w:rsid w:val="008E7E2C"/>
    <w:rsid w:val="008F3C44"/>
    <w:rsid w:val="008F5A50"/>
    <w:rsid w:val="00900158"/>
    <w:rsid w:val="0090188B"/>
    <w:rsid w:val="00905773"/>
    <w:rsid w:val="009125FC"/>
    <w:rsid w:val="00913386"/>
    <w:rsid w:val="009139BE"/>
    <w:rsid w:val="00916D86"/>
    <w:rsid w:val="009228B0"/>
    <w:rsid w:val="00924919"/>
    <w:rsid w:val="00927D03"/>
    <w:rsid w:val="009312DF"/>
    <w:rsid w:val="00932606"/>
    <w:rsid w:val="00934629"/>
    <w:rsid w:val="009452FF"/>
    <w:rsid w:val="00946B0C"/>
    <w:rsid w:val="00962366"/>
    <w:rsid w:val="00965DD8"/>
    <w:rsid w:val="0097172B"/>
    <w:rsid w:val="00971859"/>
    <w:rsid w:val="00976DB3"/>
    <w:rsid w:val="009803A7"/>
    <w:rsid w:val="00982DE5"/>
    <w:rsid w:val="009A14B1"/>
    <w:rsid w:val="009A4A0D"/>
    <w:rsid w:val="009A6E2B"/>
    <w:rsid w:val="009B285C"/>
    <w:rsid w:val="009B3814"/>
    <w:rsid w:val="009C33B1"/>
    <w:rsid w:val="009C4457"/>
    <w:rsid w:val="009C54FC"/>
    <w:rsid w:val="009C6008"/>
    <w:rsid w:val="009D2DF0"/>
    <w:rsid w:val="009D3264"/>
    <w:rsid w:val="009D76F3"/>
    <w:rsid w:val="009E0C11"/>
    <w:rsid w:val="009F1DAD"/>
    <w:rsid w:val="00A10A2C"/>
    <w:rsid w:val="00A20564"/>
    <w:rsid w:val="00A22133"/>
    <w:rsid w:val="00A273CD"/>
    <w:rsid w:val="00A41939"/>
    <w:rsid w:val="00A432BA"/>
    <w:rsid w:val="00A45B0D"/>
    <w:rsid w:val="00A55DF7"/>
    <w:rsid w:val="00A8451B"/>
    <w:rsid w:val="00A8607E"/>
    <w:rsid w:val="00A8646F"/>
    <w:rsid w:val="00A916D3"/>
    <w:rsid w:val="00A91E93"/>
    <w:rsid w:val="00A92EFE"/>
    <w:rsid w:val="00AA0276"/>
    <w:rsid w:val="00AA0603"/>
    <w:rsid w:val="00AA47B8"/>
    <w:rsid w:val="00AA607D"/>
    <w:rsid w:val="00AA6BD3"/>
    <w:rsid w:val="00AB494E"/>
    <w:rsid w:val="00AC412B"/>
    <w:rsid w:val="00AC7960"/>
    <w:rsid w:val="00AD63E7"/>
    <w:rsid w:val="00AE2C1D"/>
    <w:rsid w:val="00AF0C8A"/>
    <w:rsid w:val="00AF1FFF"/>
    <w:rsid w:val="00AF3534"/>
    <w:rsid w:val="00AF4DE7"/>
    <w:rsid w:val="00AF58DF"/>
    <w:rsid w:val="00AF7A3A"/>
    <w:rsid w:val="00B03F9E"/>
    <w:rsid w:val="00B04CC7"/>
    <w:rsid w:val="00B1245D"/>
    <w:rsid w:val="00B13F21"/>
    <w:rsid w:val="00B1513D"/>
    <w:rsid w:val="00B15232"/>
    <w:rsid w:val="00B20692"/>
    <w:rsid w:val="00B21A11"/>
    <w:rsid w:val="00B2632B"/>
    <w:rsid w:val="00B308AC"/>
    <w:rsid w:val="00B310C4"/>
    <w:rsid w:val="00B32255"/>
    <w:rsid w:val="00B344A4"/>
    <w:rsid w:val="00B34C01"/>
    <w:rsid w:val="00B36653"/>
    <w:rsid w:val="00B437BF"/>
    <w:rsid w:val="00B46A7F"/>
    <w:rsid w:val="00B6595F"/>
    <w:rsid w:val="00B65F0B"/>
    <w:rsid w:val="00B75282"/>
    <w:rsid w:val="00B760FA"/>
    <w:rsid w:val="00B8146B"/>
    <w:rsid w:val="00B8734C"/>
    <w:rsid w:val="00B879FC"/>
    <w:rsid w:val="00BA2D4C"/>
    <w:rsid w:val="00BA46F1"/>
    <w:rsid w:val="00BA4796"/>
    <w:rsid w:val="00BA5091"/>
    <w:rsid w:val="00BB50CC"/>
    <w:rsid w:val="00BB7D46"/>
    <w:rsid w:val="00BC0E3D"/>
    <w:rsid w:val="00BC3B0E"/>
    <w:rsid w:val="00BC7F98"/>
    <w:rsid w:val="00BD0D40"/>
    <w:rsid w:val="00BD1101"/>
    <w:rsid w:val="00BE4859"/>
    <w:rsid w:val="00BE50AE"/>
    <w:rsid w:val="00BE6563"/>
    <w:rsid w:val="00BE684C"/>
    <w:rsid w:val="00BE7A24"/>
    <w:rsid w:val="00BF0BE4"/>
    <w:rsid w:val="00BF4BC0"/>
    <w:rsid w:val="00C0451C"/>
    <w:rsid w:val="00C1467C"/>
    <w:rsid w:val="00C17705"/>
    <w:rsid w:val="00C2634A"/>
    <w:rsid w:val="00C26C2F"/>
    <w:rsid w:val="00C272D4"/>
    <w:rsid w:val="00C30AB6"/>
    <w:rsid w:val="00C3467D"/>
    <w:rsid w:val="00C377AC"/>
    <w:rsid w:val="00C378F4"/>
    <w:rsid w:val="00C4045F"/>
    <w:rsid w:val="00C43E4B"/>
    <w:rsid w:val="00C54FE7"/>
    <w:rsid w:val="00C57B48"/>
    <w:rsid w:val="00C607FD"/>
    <w:rsid w:val="00C61955"/>
    <w:rsid w:val="00C63645"/>
    <w:rsid w:val="00C67836"/>
    <w:rsid w:val="00C766E6"/>
    <w:rsid w:val="00C82A2A"/>
    <w:rsid w:val="00C83751"/>
    <w:rsid w:val="00C85C29"/>
    <w:rsid w:val="00C952D4"/>
    <w:rsid w:val="00CA511F"/>
    <w:rsid w:val="00CC05D2"/>
    <w:rsid w:val="00CC3963"/>
    <w:rsid w:val="00CC7EEA"/>
    <w:rsid w:val="00CD4422"/>
    <w:rsid w:val="00CD4883"/>
    <w:rsid w:val="00CD6A65"/>
    <w:rsid w:val="00CE2E40"/>
    <w:rsid w:val="00CE3771"/>
    <w:rsid w:val="00CF07CD"/>
    <w:rsid w:val="00CF4AC6"/>
    <w:rsid w:val="00CF62DA"/>
    <w:rsid w:val="00D00CD5"/>
    <w:rsid w:val="00D01112"/>
    <w:rsid w:val="00D20452"/>
    <w:rsid w:val="00D20C29"/>
    <w:rsid w:val="00D23D53"/>
    <w:rsid w:val="00D24489"/>
    <w:rsid w:val="00D267C9"/>
    <w:rsid w:val="00D31085"/>
    <w:rsid w:val="00D522D1"/>
    <w:rsid w:val="00D535B0"/>
    <w:rsid w:val="00D60C54"/>
    <w:rsid w:val="00D66E50"/>
    <w:rsid w:val="00D77D4C"/>
    <w:rsid w:val="00D83551"/>
    <w:rsid w:val="00D90F1E"/>
    <w:rsid w:val="00D92039"/>
    <w:rsid w:val="00D9372C"/>
    <w:rsid w:val="00D9403B"/>
    <w:rsid w:val="00D97EFD"/>
    <w:rsid w:val="00DA0DF5"/>
    <w:rsid w:val="00DA2F11"/>
    <w:rsid w:val="00DA2F14"/>
    <w:rsid w:val="00DA6E53"/>
    <w:rsid w:val="00DA7576"/>
    <w:rsid w:val="00DB182D"/>
    <w:rsid w:val="00DB595F"/>
    <w:rsid w:val="00DB66A6"/>
    <w:rsid w:val="00DB7C44"/>
    <w:rsid w:val="00DC4466"/>
    <w:rsid w:val="00DC4E4F"/>
    <w:rsid w:val="00DC7BF3"/>
    <w:rsid w:val="00DD2495"/>
    <w:rsid w:val="00DD5401"/>
    <w:rsid w:val="00DE4982"/>
    <w:rsid w:val="00DE7654"/>
    <w:rsid w:val="00DE7EEE"/>
    <w:rsid w:val="00DF04EE"/>
    <w:rsid w:val="00DF22BC"/>
    <w:rsid w:val="00DF2C24"/>
    <w:rsid w:val="00DF4CFC"/>
    <w:rsid w:val="00DF69ED"/>
    <w:rsid w:val="00E01047"/>
    <w:rsid w:val="00E104C7"/>
    <w:rsid w:val="00E104F7"/>
    <w:rsid w:val="00E110C2"/>
    <w:rsid w:val="00E134AE"/>
    <w:rsid w:val="00E255CD"/>
    <w:rsid w:val="00E271DB"/>
    <w:rsid w:val="00E30A49"/>
    <w:rsid w:val="00E317DA"/>
    <w:rsid w:val="00E350DB"/>
    <w:rsid w:val="00E36386"/>
    <w:rsid w:val="00E41372"/>
    <w:rsid w:val="00E43DA8"/>
    <w:rsid w:val="00E4440B"/>
    <w:rsid w:val="00E45790"/>
    <w:rsid w:val="00E45B1F"/>
    <w:rsid w:val="00E47C95"/>
    <w:rsid w:val="00E564C1"/>
    <w:rsid w:val="00E607B4"/>
    <w:rsid w:val="00E62071"/>
    <w:rsid w:val="00E634CF"/>
    <w:rsid w:val="00E64985"/>
    <w:rsid w:val="00E7273B"/>
    <w:rsid w:val="00E837AA"/>
    <w:rsid w:val="00E86110"/>
    <w:rsid w:val="00EA2D99"/>
    <w:rsid w:val="00EA5A8D"/>
    <w:rsid w:val="00EA7C90"/>
    <w:rsid w:val="00EB1072"/>
    <w:rsid w:val="00EB1413"/>
    <w:rsid w:val="00EB1E4F"/>
    <w:rsid w:val="00EB701A"/>
    <w:rsid w:val="00EC598E"/>
    <w:rsid w:val="00ED1E95"/>
    <w:rsid w:val="00ED200E"/>
    <w:rsid w:val="00ED4697"/>
    <w:rsid w:val="00EE1F66"/>
    <w:rsid w:val="00EE2B6E"/>
    <w:rsid w:val="00EE50C8"/>
    <w:rsid w:val="00EE6A93"/>
    <w:rsid w:val="00EF3648"/>
    <w:rsid w:val="00EF5220"/>
    <w:rsid w:val="00F033FD"/>
    <w:rsid w:val="00F055A6"/>
    <w:rsid w:val="00F121E3"/>
    <w:rsid w:val="00F15D57"/>
    <w:rsid w:val="00F23B4F"/>
    <w:rsid w:val="00F31787"/>
    <w:rsid w:val="00F40476"/>
    <w:rsid w:val="00F427D1"/>
    <w:rsid w:val="00F429BB"/>
    <w:rsid w:val="00F43182"/>
    <w:rsid w:val="00F57415"/>
    <w:rsid w:val="00F576D4"/>
    <w:rsid w:val="00F650F6"/>
    <w:rsid w:val="00F769D9"/>
    <w:rsid w:val="00F81122"/>
    <w:rsid w:val="00F91453"/>
    <w:rsid w:val="00F970F5"/>
    <w:rsid w:val="00FA66D7"/>
    <w:rsid w:val="00FB0A19"/>
    <w:rsid w:val="00FB17FE"/>
    <w:rsid w:val="00FB2420"/>
    <w:rsid w:val="00FB5AEB"/>
    <w:rsid w:val="00FC52BA"/>
    <w:rsid w:val="00FD170D"/>
    <w:rsid w:val="00FD2BA7"/>
    <w:rsid w:val="00FD77EC"/>
    <w:rsid w:val="00FE50D2"/>
    <w:rsid w:val="00FF028D"/>
    <w:rsid w:val="00FF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BA312"/>
  <w15:docId w15:val="{06D883E5-9520-0D45-945A-4F6C4891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6752"/>
    <w:pPr>
      <w:spacing w:after="120"/>
    </w:pPr>
    <w:rPr>
      <w:rFonts w:ascii="Century Gothic" w:hAnsi="Century Gothic"/>
      <w:lang w:eastAsia="de-DE"/>
    </w:rPr>
  </w:style>
  <w:style w:type="paragraph" w:styleId="Heading1">
    <w:name w:val="heading 1"/>
    <w:basedOn w:val="ListNumber"/>
    <w:next w:val="Normal"/>
    <w:qFormat/>
    <w:rsid w:val="00F769D9"/>
    <w:pPr>
      <w:keepNext/>
      <w:numPr>
        <w:numId w:val="2"/>
      </w:numPr>
      <w:spacing w:before="240" w:after="60"/>
      <w:outlineLvl w:val="0"/>
    </w:pPr>
    <w:rPr>
      <w:rFonts w:cs="Arial"/>
      <w:b/>
      <w:bCs/>
      <w:kern w:val="32"/>
      <w:sz w:val="24"/>
      <w:szCs w:val="32"/>
    </w:rPr>
  </w:style>
  <w:style w:type="paragraph" w:styleId="Heading2">
    <w:name w:val="heading 2"/>
    <w:basedOn w:val="Normal"/>
    <w:next w:val="Normal"/>
    <w:qFormat/>
    <w:rsid w:val="00F769D9"/>
    <w:pPr>
      <w:keepNext/>
      <w:numPr>
        <w:ilvl w:val="1"/>
        <w:numId w:val="2"/>
      </w:numPr>
      <w:spacing w:before="240" w:after="60"/>
      <w:outlineLvl w:val="1"/>
    </w:pPr>
    <w:rPr>
      <w:rFonts w:cs="Arial"/>
      <w:b/>
      <w:bCs/>
      <w:iCs/>
      <w:sz w:val="22"/>
      <w:szCs w:val="28"/>
    </w:rPr>
  </w:style>
  <w:style w:type="paragraph" w:styleId="Heading3">
    <w:name w:val="heading 3"/>
    <w:basedOn w:val="Normal"/>
    <w:next w:val="Normal"/>
    <w:qFormat/>
    <w:rsid w:val="00F769D9"/>
    <w:pPr>
      <w:keepNext/>
      <w:numPr>
        <w:ilvl w:val="2"/>
        <w:numId w:val="2"/>
      </w:numPr>
      <w:spacing w:before="240" w:after="60"/>
      <w:ind w:left="720" w:hanging="720"/>
      <w:outlineLvl w:val="2"/>
    </w:pPr>
    <w:rPr>
      <w:rFonts w:cs="Arial"/>
      <w:b/>
      <w:bCs/>
      <w:szCs w:val="26"/>
    </w:rPr>
  </w:style>
  <w:style w:type="paragraph" w:styleId="Heading4">
    <w:name w:val="heading 4"/>
    <w:basedOn w:val="Normal"/>
    <w:next w:val="Normal"/>
    <w:qFormat/>
    <w:rsid w:val="00B1245D"/>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14B"/>
    <w:pPr>
      <w:tabs>
        <w:tab w:val="center" w:pos="4536"/>
        <w:tab w:val="right" w:pos="9072"/>
      </w:tabs>
    </w:pPr>
  </w:style>
  <w:style w:type="paragraph" w:styleId="ListNumber">
    <w:name w:val="List Number"/>
    <w:basedOn w:val="Normal"/>
    <w:rsid w:val="00F769D9"/>
  </w:style>
  <w:style w:type="paragraph" w:styleId="Footer">
    <w:name w:val="footer"/>
    <w:basedOn w:val="Normal"/>
    <w:rsid w:val="008D62A8"/>
    <w:pPr>
      <w:tabs>
        <w:tab w:val="center" w:pos="4536"/>
        <w:tab w:val="right" w:pos="9072"/>
      </w:tabs>
    </w:pPr>
  </w:style>
  <w:style w:type="paragraph" w:styleId="TOC1">
    <w:name w:val="toc 1"/>
    <w:basedOn w:val="Normal"/>
    <w:next w:val="Normal"/>
    <w:autoRedefine/>
    <w:uiPriority w:val="39"/>
    <w:rsid w:val="00EE2B6E"/>
    <w:pPr>
      <w:tabs>
        <w:tab w:val="left" w:pos="720"/>
        <w:tab w:val="right" w:leader="dot" w:pos="9062"/>
      </w:tabs>
    </w:pPr>
    <w:rPr>
      <w:szCs w:val="32"/>
    </w:rPr>
  </w:style>
  <w:style w:type="table" w:styleId="TableGrid">
    <w:name w:val="Table Grid"/>
    <w:basedOn w:val="TableNormal"/>
    <w:rsid w:val="00EE2B6E"/>
    <w:pPr>
      <w:spacing w:after="120"/>
    </w:pPr>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E2B6E"/>
    <w:pPr>
      <w:ind w:left="200"/>
    </w:pPr>
  </w:style>
  <w:style w:type="paragraph" w:customStyle="1" w:styleId="Kommentar">
    <w:name w:val="Kommentar"/>
    <w:basedOn w:val="Normal"/>
    <w:next w:val="Normal"/>
    <w:rsid w:val="00384F64"/>
    <w:pPr>
      <w:keepNext/>
      <w:keepLines/>
      <w:pBdr>
        <w:top w:val="single" w:sz="18" w:space="1" w:color="C0C0C0" w:shadow="1"/>
        <w:left w:val="single" w:sz="18" w:space="1" w:color="C0C0C0" w:shadow="1"/>
        <w:bottom w:val="single" w:sz="18" w:space="1" w:color="C0C0C0" w:shadow="1"/>
        <w:right w:val="single" w:sz="18" w:space="1" w:color="C0C0C0" w:shadow="1"/>
      </w:pBdr>
      <w:shd w:val="solid" w:color="C0C0C0" w:fill="C0C0C0"/>
      <w:tabs>
        <w:tab w:val="left" w:pos="709"/>
        <w:tab w:val="left" w:pos="907"/>
      </w:tabs>
      <w:spacing w:after="0" w:line="200" w:lineRule="atLeast"/>
      <w:ind w:left="454" w:right="170" w:hanging="454"/>
    </w:pPr>
    <w:rPr>
      <w:sz w:val="18"/>
    </w:rPr>
  </w:style>
  <w:style w:type="paragraph" w:styleId="BalloonText">
    <w:name w:val="Balloon Text"/>
    <w:basedOn w:val="Normal"/>
    <w:semiHidden/>
    <w:rsid w:val="0082135B"/>
    <w:rPr>
      <w:rFonts w:ascii="Tahoma" w:hAnsi="Tahoma" w:cs="Tahoma"/>
      <w:sz w:val="16"/>
      <w:szCs w:val="16"/>
    </w:rPr>
  </w:style>
  <w:style w:type="paragraph" w:styleId="NormalWeb">
    <w:name w:val="Normal (Web)"/>
    <w:basedOn w:val="Normal"/>
    <w:uiPriority w:val="99"/>
    <w:semiHidden/>
    <w:unhideWhenUsed/>
    <w:rsid w:val="007B4568"/>
    <w:pPr>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760">
      <w:bodyDiv w:val="1"/>
      <w:marLeft w:val="0"/>
      <w:marRight w:val="0"/>
      <w:marTop w:val="0"/>
      <w:marBottom w:val="0"/>
      <w:divBdr>
        <w:top w:val="none" w:sz="0" w:space="0" w:color="auto"/>
        <w:left w:val="none" w:sz="0" w:space="0" w:color="auto"/>
        <w:bottom w:val="none" w:sz="0" w:space="0" w:color="auto"/>
        <w:right w:val="none" w:sz="0" w:space="0" w:color="auto"/>
      </w:divBdr>
    </w:div>
    <w:div w:id="121313802">
      <w:bodyDiv w:val="1"/>
      <w:marLeft w:val="0"/>
      <w:marRight w:val="0"/>
      <w:marTop w:val="0"/>
      <w:marBottom w:val="0"/>
      <w:divBdr>
        <w:top w:val="none" w:sz="0" w:space="0" w:color="auto"/>
        <w:left w:val="none" w:sz="0" w:space="0" w:color="auto"/>
        <w:bottom w:val="none" w:sz="0" w:space="0" w:color="auto"/>
        <w:right w:val="none" w:sz="0" w:space="0" w:color="auto"/>
      </w:divBdr>
    </w:div>
    <w:div w:id="225067207">
      <w:bodyDiv w:val="1"/>
      <w:marLeft w:val="0"/>
      <w:marRight w:val="0"/>
      <w:marTop w:val="0"/>
      <w:marBottom w:val="0"/>
      <w:divBdr>
        <w:top w:val="none" w:sz="0" w:space="0" w:color="auto"/>
        <w:left w:val="none" w:sz="0" w:space="0" w:color="auto"/>
        <w:bottom w:val="none" w:sz="0" w:space="0" w:color="auto"/>
        <w:right w:val="none" w:sz="0" w:space="0" w:color="auto"/>
      </w:divBdr>
    </w:div>
    <w:div w:id="356202839">
      <w:bodyDiv w:val="1"/>
      <w:marLeft w:val="0"/>
      <w:marRight w:val="0"/>
      <w:marTop w:val="0"/>
      <w:marBottom w:val="0"/>
      <w:divBdr>
        <w:top w:val="none" w:sz="0" w:space="0" w:color="auto"/>
        <w:left w:val="none" w:sz="0" w:space="0" w:color="auto"/>
        <w:bottom w:val="none" w:sz="0" w:space="0" w:color="auto"/>
        <w:right w:val="none" w:sz="0" w:space="0" w:color="auto"/>
      </w:divBdr>
    </w:div>
    <w:div w:id="446050091">
      <w:bodyDiv w:val="1"/>
      <w:marLeft w:val="0"/>
      <w:marRight w:val="0"/>
      <w:marTop w:val="0"/>
      <w:marBottom w:val="0"/>
      <w:divBdr>
        <w:top w:val="none" w:sz="0" w:space="0" w:color="auto"/>
        <w:left w:val="none" w:sz="0" w:space="0" w:color="auto"/>
        <w:bottom w:val="none" w:sz="0" w:space="0" w:color="auto"/>
        <w:right w:val="none" w:sz="0" w:space="0" w:color="auto"/>
      </w:divBdr>
    </w:div>
    <w:div w:id="540821985">
      <w:bodyDiv w:val="1"/>
      <w:marLeft w:val="0"/>
      <w:marRight w:val="0"/>
      <w:marTop w:val="0"/>
      <w:marBottom w:val="0"/>
      <w:divBdr>
        <w:top w:val="none" w:sz="0" w:space="0" w:color="auto"/>
        <w:left w:val="none" w:sz="0" w:space="0" w:color="auto"/>
        <w:bottom w:val="none" w:sz="0" w:space="0" w:color="auto"/>
        <w:right w:val="none" w:sz="0" w:space="0" w:color="auto"/>
      </w:divBdr>
    </w:div>
    <w:div w:id="541357949">
      <w:bodyDiv w:val="1"/>
      <w:marLeft w:val="0"/>
      <w:marRight w:val="0"/>
      <w:marTop w:val="0"/>
      <w:marBottom w:val="0"/>
      <w:divBdr>
        <w:top w:val="none" w:sz="0" w:space="0" w:color="auto"/>
        <w:left w:val="none" w:sz="0" w:space="0" w:color="auto"/>
        <w:bottom w:val="none" w:sz="0" w:space="0" w:color="auto"/>
        <w:right w:val="none" w:sz="0" w:space="0" w:color="auto"/>
      </w:divBdr>
    </w:div>
    <w:div w:id="814417700">
      <w:bodyDiv w:val="1"/>
      <w:marLeft w:val="0"/>
      <w:marRight w:val="0"/>
      <w:marTop w:val="0"/>
      <w:marBottom w:val="0"/>
      <w:divBdr>
        <w:top w:val="none" w:sz="0" w:space="0" w:color="auto"/>
        <w:left w:val="none" w:sz="0" w:space="0" w:color="auto"/>
        <w:bottom w:val="none" w:sz="0" w:space="0" w:color="auto"/>
        <w:right w:val="none" w:sz="0" w:space="0" w:color="auto"/>
      </w:divBdr>
    </w:div>
    <w:div w:id="839080930">
      <w:bodyDiv w:val="1"/>
      <w:marLeft w:val="0"/>
      <w:marRight w:val="0"/>
      <w:marTop w:val="0"/>
      <w:marBottom w:val="0"/>
      <w:divBdr>
        <w:top w:val="none" w:sz="0" w:space="0" w:color="auto"/>
        <w:left w:val="none" w:sz="0" w:space="0" w:color="auto"/>
        <w:bottom w:val="none" w:sz="0" w:space="0" w:color="auto"/>
        <w:right w:val="none" w:sz="0" w:space="0" w:color="auto"/>
      </w:divBdr>
    </w:div>
    <w:div w:id="1118331567">
      <w:bodyDiv w:val="1"/>
      <w:marLeft w:val="0"/>
      <w:marRight w:val="0"/>
      <w:marTop w:val="0"/>
      <w:marBottom w:val="0"/>
      <w:divBdr>
        <w:top w:val="none" w:sz="0" w:space="0" w:color="auto"/>
        <w:left w:val="none" w:sz="0" w:space="0" w:color="auto"/>
        <w:bottom w:val="none" w:sz="0" w:space="0" w:color="auto"/>
        <w:right w:val="none" w:sz="0" w:space="0" w:color="auto"/>
      </w:divBdr>
    </w:div>
    <w:div w:id="1362972689">
      <w:bodyDiv w:val="1"/>
      <w:marLeft w:val="0"/>
      <w:marRight w:val="0"/>
      <w:marTop w:val="0"/>
      <w:marBottom w:val="0"/>
      <w:divBdr>
        <w:top w:val="none" w:sz="0" w:space="0" w:color="auto"/>
        <w:left w:val="none" w:sz="0" w:space="0" w:color="auto"/>
        <w:bottom w:val="none" w:sz="0" w:space="0" w:color="auto"/>
        <w:right w:val="none" w:sz="0" w:space="0" w:color="auto"/>
      </w:divBdr>
    </w:div>
    <w:div w:id="1587835609">
      <w:bodyDiv w:val="1"/>
      <w:marLeft w:val="0"/>
      <w:marRight w:val="0"/>
      <w:marTop w:val="0"/>
      <w:marBottom w:val="0"/>
      <w:divBdr>
        <w:top w:val="none" w:sz="0" w:space="0" w:color="auto"/>
        <w:left w:val="none" w:sz="0" w:space="0" w:color="auto"/>
        <w:bottom w:val="none" w:sz="0" w:space="0" w:color="auto"/>
        <w:right w:val="none" w:sz="0" w:space="0" w:color="auto"/>
      </w:divBdr>
    </w:div>
    <w:div w:id="18745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Forms%20and%20Templates\Requirement%20Specification%20-%20Blank%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V:\Forms and Templates\Requirement Specification - Blank Form.dot</Template>
  <TotalTime>5</TotalTime>
  <Pages>6</Pages>
  <Words>704</Words>
  <Characters>4016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(in Datei &gt; Eigenschaften ändern)</vt:lpstr>
      <vt:lpstr>Titel (in Datei &gt; Eigenschaften ändern)</vt:lpstr>
    </vt:vector>
  </TitlesOfParts>
  <Company>Carl Zeiss</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(in Datei &gt; Eigenschaften ändern)</dc:title>
  <dc:creator>rknebel</dc:creator>
  <cp:lastModifiedBy>Orlando Marino</cp:lastModifiedBy>
  <cp:revision>4</cp:revision>
  <cp:lastPrinted>2007-06-01T13:49:00Z</cp:lastPrinted>
  <dcterms:created xsi:type="dcterms:W3CDTF">2019-01-19T04:18:00Z</dcterms:created>
  <dcterms:modified xsi:type="dcterms:W3CDTF">2019-01-19T04:24:00Z</dcterms:modified>
</cp:coreProperties>
</file>